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41" w:rsidRPr="00896B41" w:rsidRDefault="00896B41" w:rsidP="00896B41">
      <w:pPr>
        <w:pStyle w:val="Normal0"/>
        <w:spacing w:beforeLines="200" w:before="624" w:after="240" w:line="480" w:lineRule="auto"/>
        <w:jc w:val="center"/>
        <w:rPr>
          <w:rFonts w:ascii="宋体" w:hAnsi="宋体"/>
          <w:b/>
          <w:color w:val="0000FF"/>
          <w:sz w:val="36"/>
          <w:szCs w:val="36"/>
          <w:lang w:eastAsia="zh-CN"/>
        </w:rPr>
      </w:pPr>
      <w:r w:rsidRPr="008F2D27">
        <w:rPr>
          <w:rFonts w:ascii="宋体" w:hAnsi="宋体"/>
          <w:b/>
          <w:color w:val="0000FF"/>
          <w:sz w:val="36"/>
          <w:lang w:eastAsia="zh-CN"/>
        </w:rPr>
        <w:t>{</w:t>
      </w:r>
      <w:r w:rsidR="0051539A">
        <w:rPr>
          <w:rFonts w:ascii="宋体" w:hAnsi="宋体" w:hint="eastAsia"/>
          <w:b/>
          <w:color w:val="0000FF"/>
          <w:sz w:val="36"/>
          <w:lang w:eastAsia="zh-CN"/>
        </w:rPr>
        <w:t>代谢病面访系统</w:t>
      </w:r>
      <w:r w:rsidRPr="008F2D27">
        <w:rPr>
          <w:rFonts w:ascii="宋体" w:hAnsi="宋体"/>
          <w:b/>
          <w:color w:val="0000FF"/>
          <w:sz w:val="36"/>
          <w:lang w:eastAsia="zh-CN"/>
        </w:rPr>
        <w:t>}</w:t>
      </w:r>
    </w:p>
    <w:p w:rsidR="0062287B" w:rsidRPr="00CF2F21" w:rsidRDefault="0062287B" w:rsidP="0062287B">
      <w:pPr>
        <w:jc w:val="center"/>
        <w:rPr>
          <w:rFonts w:ascii="黑体" w:eastAsia="黑体"/>
          <w:bCs/>
          <w:sz w:val="44"/>
          <w:szCs w:val="44"/>
        </w:rPr>
      </w:pPr>
      <w:r w:rsidRPr="00CF2F21">
        <w:rPr>
          <w:rFonts w:ascii="黑体" w:eastAsia="黑体" w:hint="eastAsia"/>
          <w:bCs/>
          <w:sz w:val="44"/>
          <w:szCs w:val="44"/>
        </w:rPr>
        <w:t>数据库设计</w:t>
      </w:r>
    </w:p>
    <w:p w:rsidR="001C38CB" w:rsidRDefault="001C38CB" w:rsidP="00B640D7">
      <w:pPr>
        <w:pStyle w:val="Normal0"/>
        <w:spacing w:beforeLines="200" w:before="624" w:after="240" w:line="480" w:lineRule="auto"/>
        <w:rPr>
          <w:rFonts w:ascii="宋体" w:hAnsi="宋体"/>
          <w:sz w:val="30"/>
          <w:lang w:eastAsia="zh-CN"/>
        </w:rPr>
      </w:pPr>
    </w:p>
    <w:p w:rsidR="0062287B" w:rsidRDefault="0062287B" w:rsidP="0062287B">
      <w:pPr>
        <w:spacing w:line="340" w:lineRule="exact"/>
        <w:jc w:val="right"/>
        <w:rPr>
          <w:b/>
          <w:bCs/>
        </w:rPr>
      </w:pPr>
      <w:r w:rsidRPr="00CF2F21">
        <w:rPr>
          <w:rFonts w:hint="eastAsia"/>
          <w:b/>
          <w:bCs/>
        </w:rPr>
        <w:t>编号：</w:t>
      </w:r>
      <w:r>
        <w:rPr>
          <w:rFonts w:hint="eastAsia"/>
          <w:b/>
          <w:bCs/>
        </w:rPr>
        <w:t>WD</w:t>
      </w:r>
      <w:r w:rsidRPr="003127C9">
        <w:rPr>
          <w:rFonts w:hint="eastAsia"/>
          <w:b/>
          <w:bCs/>
          <w:color w:val="262626"/>
        </w:rPr>
        <w:t>_</w:t>
      </w:r>
      <w:r>
        <w:rPr>
          <w:rFonts w:hint="eastAsia"/>
          <w:b/>
          <w:bCs/>
          <w:color w:val="262626"/>
        </w:rPr>
        <w:t>QP</w:t>
      </w:r>
      <w:r w:rsidRPr="003127C9">
        <w:rPr>
          <w:rFonts w:hint="eastAsia"/>
          <w:b/>
          <w:bCs/>
          <w:color w:val="262626"/>
        </w:rPr>
        <w:t>_</w:t>
      </w:r>
      <w:r>
        <w:rPr>
          <w:b/>
          <w:bCs/>
          <w:color w:val="262626"/>
        </w:rPr>
        <w:t>3-02</w:t>
      </w:r>
      <w:r w:rsidRPr="003127C9">
        <w:rPr>
          <w:rFonts w:hint="eastAsia"/>
          <w:b/>
          <w:bCs/>
          <w:color w:val="262626"/>
        </w:rPr>
        <w:t>_</w:t>
      </w:r>
      <w:r>
        <w:rPr>
          <w:rFonts w:hint="eastAsia"/>
          <w:b/>
          <w:bCs/>
          <w:color w:val="262626"/>
        </w:rPr>
        <w:t>QR</w:t>
      </w:r>
      <w:r w:rsidRPr="003127C9">
        <w:rPr>
          <w:rFonts w:hint="eastAsia"/>
          <w:b/>
          <w:bCs/>
          <w:color w:val="262626"/>
        </w:rPr>
        <w:t>_</w:t>
      </w:r>
      <w:r>
        <w:rPr>
          <w:rFonts w:hint="eastAsia"/>
          <w:b/>
          <w:bCs/>
          <w:color w:val="262626"/>
        </w:rPr>
        <w:t>02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416"/>
        <w:gridCol w:w="2159"/>
        <w:gridCol w:w="1703"/>
        <w:gridCol w:w="1045"/>
        <w:gridCol w:w="1413"/>
      </w:tblGrid>
      <w:tr w:rsidR="00AC075B" w:rsidRPr="00AC075B" w:rsidTr="00042C9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文档版本修改记录</w:t>
            </w:r>
          </w:p>
        </w:tc>
      </w:tr>
      <w:tr w:rsidR="00AC075B" w:rsidRPr="00AC075B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修改摘要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审批人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审批日期</w:t>
            </w:r>
          </w:p>
        </w:tc>
      </w:tr>
      <w:tr w:rsidR="00AC075B" w:rsidRPr="00AC075B" w:rsidTr="00726156">
        <w:trPr>
          <w:trHeight w:val="37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726156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 xml:space="preserve">V </w:t>
            </w:r>
            <w:r w:rsidR="0062287B">
              <w:rPr>
                <w:rFonts w:hint="eastAsia"/>
                <w:szCs w:val="21"/>
              </w:rPr>
              <w:t>0.1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62287B" w:rsidP="00042C93">
            <w:pPr>
              <w:spacing w:line="40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2018-0</w:t>
            </w:r>
            <w:r w:rsidR="0051539A"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-2</w:t>
            </w:r>
            <w:r w:rsidR="0051539A">
              <w:rPr>
                <w:rFonts w:hint="eastAsia"/>
                <w:szCs w:val="21"/>
              </w:rPr>
              <w:t>6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51539A" w:rsidP="00042C93">
            <w:pPr>
              <w:spacing w:line="408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郑家钧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</w:p>
        </w:tc>
      </w:tr>
      <w:tr w:rsidR="00AC075B" w:rsidRPr="00AC075B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042C93">
            <w:pPr>
              <w:spacing w:line="408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5F5B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5F5B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156" w:rsidRPr="00AC075B" w:rsidRDefault="00726156" w:rsidP="005F5B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</w:tr>
      <w:tr w:rsidR="00AC075B" w:rsidRPr="00AC075B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:rsidR="001C38CB" w:rsidRDefault="001C38CB" w:rsidP="001C38CB">
      <w:pPr>
        <w:spacing w:line="340" w:lineRule="exact"/>
        <w:ind w:firstLine="5280"/>
        <w:jc w:val="right"/>
        <w:rPr>
          <w:rFonts w:ascii="宋体"/>
          <w:b/>
          <w:sz w:val="28"/>
        </w:rPr>
      </w:pPr>
    </w:p>
    <w:p w:rsidR="00726156" w:rsidRDefault="001C38CB" w:rsidP="00726156">
      <w:pPr>
        <w:pStyle w:val="afb"/>
        <w:spacing w:line="240" w:lineRule="auto"/>
      </w:pPr>
      <w:r>
        <w:rPr>
          <w:rFonts w:ascii="宋体"/>
          <w:szCs w:val="32"/>
        </w:rPr>
        <w:br w:type="page"/>
      </w:r>
      <w:r w:rsidR="00726156">
        <w:rPr>
          <w:rFonts w:hint="eastAsia"/>
        </w:rPr>
        <w:lastRenderedPageBreak/>
        <w:t>目录</w:t>
      </w:r>
    </w:p>
    <w:p w:rsidR="00A51C67" w:rsidRDefault="00726156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asciiTheme="minorHAnsi" w:hAnsiTheme="minorHAnsi"/>
          <w:bCs w:val="0"/>
          <w:caps w:val="0"/>
          <w:szCs w:val="24"/>
        </w:rPr>
        <w:fldChar w:fldCharType="begin"/>
      </w:r>
      <w:r>
        <w:rPr>
          <w:rFonts w:asciiTheme="minorHAnsi" w:hAnsiTheme="minorHAnsi"/>
          <w:bCs w:val="0"/>
          <w:caps w:val="0"/>
          <w:szCs w:val="24"/>
        </w:rPr>
        <w:instrText xml:space="preserve"> TOC \o "1-2" \u </w:instrText>
      </w:r>
      <w:r>
        <w:rPr>
          <w:rFonts w:asciiTheme="minorHAnsi" w:hAnsiTheme="minorHAnsi"/>
          <w:bCs w:val="0"/>
          <w:caps w:val="0"/>
          <w:szCs w:val="24"/>
        </w:rPr>
        <w:fldChar w:fldCharType="separate"/>
      </w:r>
      <w:r w:rsidR="00A51C67">
        <w:rPr>
          <w:noProof/>
        </w:rPr>
        <w:t>第</w:t>
      </w:r>
      <w:r w:rsidR="00A51C67">
        <w:rPr>
          <w:noProof/>
        </w:rPr>
        <w:t>1</w:t>
      </w:r>
      <w:r w:rsidR="00A51C67">
        <w:rPr>
          <w:noProof/>
        </w:rPr>
        <w:t>章</w:t>
      </w:r>
      <w:r w:rsidR="00A51C67"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  <w:tab/>
      </w:r>
      <w:r w:rsidR="00A51C67">
        <w:rPr>
          <w:noProof/>
        </w:rPr>
        <w:t>引言</w:t>
      </w:r>
      <w:r w:rsidR="00A51C67">
        <w:rPr>
          <w:noProof/>
        </w:rPr>
        <w:tab/>
      </w:r>
      <w:r w:rsidR="00A51C67">
        <w:rPr>
          <w:noProof/>
        </w:rPr>
        <w:fldChar w:fldCharType="begin"/>
      </w:r>
      <w:r w:rsidR="00A51C67">
        <w:rPr>
          <w:noProof/>
        </w:rPr>
        <w:instrText xml:space="preserve"> PAGEREF _Toc525736443 \h </w:instrText>
      </w:r>
      <w:r w:rsidR="00A51C67">
        <w:rPr>
          <w:noProof/>
        </w:rPr>
      </w:r>
      <w:r w:rsidR="00A51C67">
        <w:rPr>
          <w:noProof/>
        </w:rPr>
        <w:fldChar w:fldCharType="separate"/>
      </w:r>
      <w:r w:rsidR="00A51C67">
        <w:rPr>
          <w:noProof/>
        </w:rPr>
        <w:t>3</w:t>
      </w:r>
      <w:r w:rsidR="00A51C67"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第</w:t>
      </w:r>
      <w:r>
        <w:rPr>
          <w:noProof/>
        </w:rPr>
        <w:t>2</w:t>
      </w:r>
      <w:r>
        <w:rPr>
          <w:noProof/>
        </w:rPr>
        <w:t>章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Start w:id="0" w:name="_GoBack"/>
      <w:bookmarkEnd w:id="0"/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数据库分布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逻辑结构设计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各数据库之间的数据交换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命名规则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物理结构设计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1C67" w:rsidRDefault="00A51C67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第</w:t>
      </w:r>
      <w:r>
        <w:rPr>
          <w:noProof/>
        </w:rPr>
        <w:t>3</w:t>
      </w:r>
      <w:r>
        <w:rPr>
          <w:noProof/>
        </w:rPr>
        <w:t>章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数据存储设计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A51C67" w:rsidRDefault="00A51C67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第</w:t>
      </w:r>
      <w:r>
        <w:rPr>
          <w:noProof/>
        </w:rPr>
        <w:t>4</w:t>
      </w:r>
      <w:r>
        <w:rPr>
          <w:noProof/>
        </w:rPr>
        <w:t>章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数据采集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数据来源和范围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数据采集方法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A51C67" w:rsidRDefault="00A51C67">
      <w:pPr>
        <w:pStyle w:val="TOC2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tab/>
      </w:r>
      <w:r>
        <w:rPr>
          <w:noProof/>
        </w:rPr>
        <w:t>数据输入介质和设备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_Toc525736458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C86BAF" w:rsidRDefault="00726156" w:rsidP="00726156">
      <w:pPr>
        <w:jc w:val="center"/>
        <w:rPr>
          <w:rFonts w:asciiTheme="minorHAnsi" w:eastAsia="宋体" w:hAnsiTheme="minorHAnsi"/>
          <w:bCs/>
          <w:caps/>
          <w:szCs w:val="24"/>
        </w:rPr>
      </w:pPr>
      <w:r>
        <w:rPr>
          <w:rFonts w:asciiTheme="minorHAnsi" w:eastAsia="宋体" w:hAnsiTheme="minorHAnsi"/>
          <w:bCs/>
          <w:caps/>
          <w:szCs w:val="24"/>
        </w:rPr>
        <w:fldChar w:fldCharType="end"/>
      </w:r>
    </w:p>
    <w:p w:rsidR="00C86BAF" w:rsidRDefault="00C86BAF">
      <w:pPr>
        <w:widowControl/>
        <w:spacing w:line="240" w:lineRule="auto"/>
        <w:jc w:val="left"/>
        <w:rPr>
          <w:rFonts w:asciiTheme="minorHAnsi" w:eastAsia="宋体" w:hAnsiTheme="minorHAnsi"/>
          <w:bCs/>
          <w:caps/>
          <w:szCs w:val="24"/>
        </w:rPr>
      </w:pPr>
      <w:r>
        <w:rPr>
          <w:rFonts w:asciiTheme="minorHAnsi" w:eastAsia="宋体" w:hAnsiTheme="minorHAnsi"/>
          <w:bCs/>
          <w:caps/>
          <w:szCs w:val="24"/>
        </w:rPr>
        <w:br w:type="page"/>
      </w:r>
    </w:p>
    <w:p w:rsidR="00921FBC" w:rsidRDefault="00921FBC" w:rsidP="00C23B8D">
      <w:pPr>
        <w:pStyle w:val="1"/>
      </w:pPr>
      <w:bookmarkStart w:id="1" w:name="_Toc216238051"/>
      <w:bookmarkStart w:id="2" w:name="_Toc525736443"/>
      <w:r>
        <w:rPr>
          <w:rFonts w:hint="eastAsia"/>
        </w:rPr>
        <w:lastRenderedPageBreak/>
        <w:t>引言</w:t>
      </w:r>
      <w:bookmarkEnd w:id="1"/>
      <w:bookmarkEnd w:id="2"/>
      <w:r>
        <w:rPr>
          <w:rFonts w:hint="eastAsia"/>
        </w:rPr>
        <w:tab/>
      </w:r>
    </w:p>
    <w:p w:rsidR="00921FBC" w:rsidRPr="003F2142" w:rsidRDefault="00921FBC" w:rsidP="003F2142">
      <w:pPr>
        <w:pStyle w:val="2"/>
      </w:pPr>
      <w:bookmarkStart w:id="3" w:name="_Toc216238052"/>
      <w:bookmarkStart w:id="4" w:name="_Toc525736444"/>
      <w:r w:rsidRPr="003F2142">
        <w:rPr>
          <w:rFonts w:hint="eastAsia"/>
        </w:rPr>
        <w:t>目的</w:t>
      </w:r>
      <w:bookmarkEnd w:id="3"/>
      <w:bookmarkEnd w:id="4"/>
    </w:p>
    <w:p w:rsidR="00563CC1" w:rsidRPr="00563CC1" w:rsidRDefault="00563CC1" w:rsidP="00563CC1">
      <w:pPr>
        <w:ind w:firstLineChars="200" w:firstLine="480"/>
        <w:rPr>
          <w:rFonts w:ascii="宋体" w:hAnsi="宋体"/>
        </w:rPr>
      </w:pPr>
      <w:bookmarkStart w:id="5" w:name="_Toc216238053"/>
      <w:r>
        <w:rPr>
          <w:rFonts w:ascii="宋体" w:hAnsi="宋体" w:hint="eastAsia"/>
        </w:rPr>
        <w:t>本系统数据库使用ORACLE 1</w:t>
      </w:r>
      <w:r w:rsidR="0051539A">
        <w:rPr>
          <w:rFonts w:ascii="宋体" w:hAnsi="宋体" w:hint="eastAsia"/>
        </w:rPr>
        <w:t>1</w:t>
      </w:r>
      <w:r>
        <w:rPr>
          <w:rFonts w:ascii="宋体" w:hAnsi="宋体" w:hint="eastAsia"/>
        </w:rPr>
        <w:t>G版本，本文遵循《SQL数据库设计和</w:t>
      </w:r>
      <w:r>
        <w:rPr>
          <w:rFonts w:ascii="宋体" w:hAnsi="宋体"/>
        </w:rPr>
        <w:t>开发规范</w:t>
      </w:r>
      <w:r>
        <w:rPr>
          <w:rFonts w:ascii="宋体" w:hAnsi="宋体" w:hint="eastAsia"/>
        </w:rPr>
        <w:t>》，明确数据库的表名、字段名等信息，以便开发人员，需求人员，系统设计人员，测试人员阅读，以便后期的系统数据库脚本开发和维护。</w:t>
      </w:r>
      <w:r>
        <w:rPr>
          <w:rFonts w:ascii="宋体" w:hAnsi="宋体"/>
        </w:rPr>
        <w:t xml:space="preserve"> </w:t>
      </w:r>
    </w:p>
    <w:p w:rsidR="00921FBC" w:rsidRPr="003F2142" w:rsidRDefault="00921FBC" w:rsidP="003F2142">
      <w:pPr>
        <w:pStyle w:val="2"/>
      </w:pPr>
      <w:bookmarkStart w:id="6" w:name="_Toc525736445"/>
      <w:r w:rsidRPr="003F2142">
        <w:rPr>
          <w:rFonts w:hint="eastAsia"/>
        </w:rPr>
        <w:t>背景</w:t>
      </w:r>
      <w:bookmarkEnd w:id="5"/>
      <w:bookmarkEnd w:id="6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描述数据库实施的背景。</w:t>
      </w:r>
    </w:p>
    <w:p w:rsidR="00921FBC" w:rsidRPr="003F2142" w:rsidRDefault="00921FBC" w:rsidP="003F2142">
      <w:pPr>
        <w:pStyle w:val="2"/>
      </w:pPr>
      <w:bookmarkStart w:id="7" w:name="_Toc216238054"/>
      <w:bookmarkStart w:id="8" w:name="_Toc525736446"/>
      <w:r w:rsidRPr="003F2142">
        <w:rPr>
          <w:rFonts w:hint="eastAsia"/>
        </w:rPr>
        <w:t>参考资料</w:t>
      </w:r>
      <w:bookmarkEnd w:id="7"/>
      <w:bookmarkEnd w:id="8"/>
    </w:p>
    <w:p w:rsidR="00921FBC" w:rsidRPr="003F2142" w:rsidRDefault="00921FBC" w:rsidP="003F2142">
      <w:pPr>
        <w:pStyle w:val="2"/>
      </w:pPr>
      <w:bookmarkStart w:id="9" w:name="_Toc216238055"/>
      <w:bookmarkStart w:id="10" w:name="_Toc525736447"/>
      <w:r w:rsidRPr="003F2142">
        <w:rPr>
          <w:rFonts w:hint="eastAsia"/>
        </w:rPr>
        <w:t>定义</w:t>
      </w:r>
      <w:bookmarkEnd w:id="9"/>
      <w:bookmarkEnd w:id="10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定义数据库设计中的一些业务术语和技术术语。</w:t>
      </w:r>
    </w:p>
    <w:p w:rsidR="00921FBC" w:rsidRPr="00492B50" w:rsidRDefault="00921FBC" w:rsidP="008159A9">
      <w:pPr>
        <w:pStyle w:val="1"/>
      </w:pPr>
      <w:bookmarkStart w:id="11" w:name="_Toc216238056"/>
      <w:bookmarkStart w:id="12" w:name="_Toc525736448"/>
      <w:r w:rsidRPr="00492B50">
        <w:rPr>
          <w:rFonts w:hint="eastAsia"/>
        </w:rPr>
        <w:t>结构设计</w:t>
      </w:r>
      <w:bookmarkEnd w:id="11"/>
      <w:bookmarkEnd w:id="12"/>
    </w:p>
    <w:p w:rsidR="00921FBC" w:rsidRPr="003F2142" w:rsidRDefault="00921FBC" w:rsidP="008159A9">
      <w:pPr>
        <w:pStyle w:val="2"/>
      </w:pPr>
      <w:bookmarkStart w:id="13" w:name="_Toc216238057"/>
      <w:bookmarkStart w:id="14" w:name="_Toc525736449"/>
      <w:r w:rsidRPr="003F2142">
        <w:rPr>
          <w:rFonts w:hint="eastAsia"/>
        </w:rPr>
        <w:t>数据库分布</w:t>
      </w:r>
      <w:bookmarkEnd w:id="13"/>
      <w:bookmarkEnd w:id="14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描述数据库的种类、个数、分布情况及主要功能。</w:t>
      </w:r>
    </w:p>
    <w:p w:rsidR="00921FBC" w:rsidRPr="003F2142" w:rsidRDefault="00921FBC" w:rsidP="008159A9">
      <w:pPr>
        <w:pStyle w:val="2"/>
      </w:pPr>
      <w:bookmarkStart w:id="15" w:name="_Toc216238058"/>
      <w:bookmarkStart w:id="16" w:name="_Toc525736450"/>
      <w:r w:rsidRPr="003F2142">
        <w:rPr>
          <w:rFonts w:hint="eastAsia"/>
        </w:rPr>
        <w:t>逻辑结构设计</w:t>
      </w:r>
      <w:bookmarkEnd w:id="15"/>
      <w:bookmarkEnd w:id="16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可用数据库设计工具进行逻辑结构设计。</w:t>
      </w:r>
    </w:p>
    <w:p w:rsidR="00921FBC" w:rsidRDefault="00921FBC" w:rsidP="008159A9">
      <w:pPr>
        <w:pStyle w:val="2"/>
      </w:pPr>
      <w:bookmarkStart w:id="17" w:name="_Toc216238059"/>
      <w:bookmarkStart w:id="18" w:name="_Toc525736451"/>
      <w:r>
        <w:rPr>
          <w:rFonts w:hint="eastAsia"/>
        </w:rPr>
        <w:t>各数据库之间的数据交换</w:t>
      </w:r>
      <w:bookmarkEnd w:id="17"/>
      <w:bookmarkEnd w:id="18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描述各数据库</w:t>
      </w:r>
      <w:proofErr w:type="gramStart"/>
      <w:r w:rsidRPr="00492B50">
        <w:rPr>
          <w:rFonts w:hint="eastAsia"/>
          <w:i/>
          <w:sz w:val="21"/>
          <w:szCs w:val="21"/>
        </w:rPr>
        <w:t>间数据</w:t>
      </w:r>
      <w:proofErr w:type="gramEnd"/>
      <w:r w:rsidRPr="00492B50">
        <w:rPr>
          <w:rFonts w:hint="eastAsia"/>
          <w:i/>
          <w:sz w:val="21"/>
          <w:szCs w:val="21"/>
        </w:rPr>
        <w:t>交换的格式、时间、频率、出错处理等。</w:t>
      </w:r>
    </w:p>
    <w:p w:rsidR="00921FBC" w:rsidRDefault="00921FBC" w:rsidP="008159A9">
      <w:pPr>
        <w:pStyle w:val="2"/>
      </w:pPr>
      <w:bookmarkStart w:id="19" w:name="_Toc216238060"/>
      <w:bookmarkStart w:id="20" w:name="_Toc525736452"/>
      <w:r>
        <w:rPr>
          <w:rFonts w:hint="eastAsia"/>
        </w:rPr>
        <w:lastRenderedPageBreak/>
        <w:t>命名规则</w:t>
      </w:r>
      <w:bookmarkEnd w:id="19"/>
      <w:bookmarkEnd w:id="20"/>
    </w:p>
    <w:p w:rsidR="00563CC1" w:rsidRPr="005247D5" w:rsidRDefault="00563CC1" w:rsidP="009A012E">
      <w:pPr>
        <w:numPr>
          <w:ilvl w:val="0"/>
          <w:numId w:val="8"/>
        </w:numPr>
        <w:spacing w:line="240" w:lineRule="auto"/>
        <w:rPr>
          <w:rFonts w:ascii="宋体" w:hAnsi="宋体"/>
        </w:rPr>
      </w:pPr>
      <w:bookmarkStart w:id="21" w:name="_Toc216238061"/>
      <w:r w:rsidRPr="005247D5">
        <w:rPr>
          <w:rFonts w:ascii="宋体" w:hAnsi="宋体" w:hint="eastAsia"/>
        </w:rPr>
        <w:t>数据库命名规则</w:t>
      </w:r>
    </w:p>
    <w:p w:rsidR="00563CC1" w:rsidRPr="005247D5" w:rsidRDefault="00563CC1" w:rsidP="00563CC1">
      <w:pPr>
        <w:ind w:firstLineChars="200" w:firstLine="480"/>
        <w:rPr>
          <w:rFonts w:ascii="宋体" w:hAnsi="宋体"/>
        </w:rPr>
      </w:pPr>
      <w:r w:rsidRPr="005247D5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数据库命名为</w:t>
      </w:r>
      <w:r w:rsidR="00D70DEB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DXBMF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。</w:t>
      </w:r>
    </w:p>
    <w:p w:rsidR="00563CC1" w:rsidRDefault="00505A64" w:rsidP="009A012E">
      <w:pPr>
        <w:numPr>
          <w:ilvl w:val="0"/>
          <w:numId w:val="8"/>
        </w:numPr>
        <w:rPr>
          <w:rFonts w:ascii="宋体" w:hAnsi="宋体"/>
        </w:rPr>
      </w:pPr>
      <w:r>
        <w:rPr>
          <w:rFonts w:ascii="宋体" w:hAnsi="宋体" w:hint="eastAsia"/>
        </w:rPr>
        <w:t>表、</w:t>
      </w:r>
      <w:r w:rsidR="00563CC1" w:rsidRPr="005247D5">
        <w:rPr>
          <w:rFonts w:ascii="宋体" w:hAnsi="宋体" w:hint="eastAsia"/>
        </w:rPr>
        <w:t>字段命名规则</w:t>
      </w:r>
    </w:p>
    <w:p w:rsidR="00563CC1" w:rsidRDefault="00505A64" w:rsidP="00563CC1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数据库表名皆根据</w:t>
      </w:r>
      <w:proofErr w:type="gramStart"/>
      <w:r>
        <w:rPr>
          <w:rFonts w:ascii="宋体" w:hAnsi="宋体" w:hint="eastAsia"/>
        </w:rPr>
        <w:t>业务首拼表示</w:t>
      </w:r>
      <w:proofErr w:type="gramEnd"/>
      <w:r>
        <w:rPr>
          <w:rFonts w:ascii="宋体" w:hAnsi="宋体" w:hint="eastAsia"/>
        </w:rPr>
        <w:t>，</w:t>
      </w:r>
      <w:r w:rsidR="00563CC1">
        <w:rPr>
          <w:rFonts w:ascii="宋体" w:hAnsi="宋体" w:hint="eastAsia"/>
        </w:rPr>
        <w:t>所有字段均使用大写字母表示，使用</w:t>
      </w:r>
      <w:r w:rsidR="004E6F80">
        <w:rPr>
          <w:rFonts w:ascii="宋体" w:hAnsi="宋体" w:hint="eastAsia"/>
        </w:rPr>
        <w:t>字段的</w:t>
      </w:r>
      <w:r w:rsidR="00563CC1">
        <w:rPr>
          <w:rFonts w:ascii="宋体" w:hAnsi="宋体" w:hint="eastAsia"/>
        </w:rPr>
        <w:t>中文名称的汉语拼音</w:t>
      </w:r>
      <w:proofErr w:type="gramStart"/>
      <w:r w:rsidR="00563CC1">
        <w:rPr>
          <w:rFonts w:ascii="宋体" w:hAnsi="宋体" w:hint="eastAsia"/>
        </w:rPr>
        <w:t>首拼</w:t>
      </w:r>
      <w:r>
        <w:rPr>
          <w:rFonts w:ascii="宋体" w:hAnsi="宋体" w:hint="eastAsia"/>
        </w:rPr>
        <w:t>或者</w:t>
      </w:r>
      <w:proofErr w:type="gramEnd"/>
      <w:r>
        <w:rPr>
          <w:rFonts w:ascii="宋体" w:hAnsi="宋体" w:hint="eastAsia"/>
        </w:rPr>
        <w:t>字段简易英</w:t>
      </w:r>
      <w:proofErr w:type="gramStart"/>
      <w:r>
        <w:rPr>
          <w:rFonts w:ascii="宋体" w:hAnsi="宋体" w:hint="eastAsia"/>
        </w:rPr>
        <w:t>译或者</w:t>
      </w:r>
      <w:proofErr w:type="gramEnd"/>
      <w:r>
        <w:rPr>
          <w:rFonts w:ascii="宋体" w:hAnsi="宋体" w:hint="eastAsia"/>
        </w:rPr>
        <w:t>其它相应规则</w:t>
      </w:r>
      <w:r w:rsidR="00563CC1">
        <w:rPr>
          <w:rFonts w:ascii="宋体" w:hAnsi="宋体" w:hint="eastAsia"/>
        </w:rPr>
        <w:t>表示。</w:t>
      </w:r>
    </w:p>
    <w:p w:rsidR="00921FBC" w:rsidRDefault="00921FBC" w:rsidP="008159A9">
      <w:pPr>
        <w:pStyle w:val="2"/>
      </w:pPr>
      <w:bookmarkStart w:id="22" w:name="_Toc525736453"/>
      <w:r>
        <w:rPr>
          <w:rFonts w:hint="eastAsia"/>
        </w:rPr>
        <w:t>物理结构设计</w:t>
      </w:r>
      <w:bookmarkEnd w:id="21"/>
      <w:bookmarkEnd w:id="22"/>
    </w:p>
    <w:p w:rsidR="001109DD" w:rsidRDefault="00505A64" w:rsidP="009A012E">
      <w:pPr>
        <w:pStyle w:val="3"/>
        <w:numPr>
          <w:ilvl w:val="0"/>
          <w:numId w:val="10"/>
        </w:numPr>
        <w:spacing w:line="416" w:lineRule="auto"/>
      </w:pPr>
      <w:r>
        <w:rPr>
          <w:rFonts w:hint="eastAsia"/>
        </w:rPr>
        <w:t>个人基本信息</w:t>
      </w:r>
      <w:r w:rsidR="001109DD">
        <w:rPr>
          <w:rFonts w:hint="eastAsia"/>
        </w:rPr>
        <w:t xml:space="preserve"> </w:t>
      </w:r>
      <w:r w:rsidRPr="00505A64">
        <w:t>GRJBXX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1109DD" w:rsidTr="00F00868">
        <w:tc>
          <w:tcPr>
            <w:tcW w:w="610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1109DD" w:rsidRDefault="001109DD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个人码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N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NAME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姓名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SEX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性别</w:t>
            </w:r>
            <w:r w:rsidRPr="00CF25B5">
              <w:rPr>
                <w:rFonts w:hint="eastAsia"/>
              </w:rPr>
              <w:t>:1</w:t>
            </w:r>
            <w:r w:rsidRPr="00CF25B5">
              <w:rPr>
                <w:rFonts w:hint="eastAsia"/>
              </w:rPr>
              <w:t>男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女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BRITH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出生日期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HOME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祖籍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IDCARD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身份证号码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PHONE1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家庭电话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PHONE2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个人手机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VARCHAR2(20)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ADDRESS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家庭地址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VARCHAR2(200)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DIABETES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是否被诊断过糖尿病：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DTYPE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糖尿病类型：</w:t>
            </w:r>
            <w:r w:rsidRPr="00CF25B5">
              <w:rPr>
                <w:rFonts w:hint="eastAsia"/>
              </w:rPr>
              <w:t>1 1</w:t>
            </w:r>
            <w:r w:rsidRPr="00CF25B5">
              <w:rPr>
                <w:rFonts w:hint="eastAsia"/>
              </w:rPr>
              <w:t>型</w:t>
            </w:r>
            <w:r w:rsidRPr="00CF25B5">
              <w:rPr>
                <w:rFonts w:hint="eastAsia"/>
              </w:rPr>
              <w:t>2 2</w:t>
            </w:r>
            <w:r w:rsidRPr="00CF25B5">
              <w:rPr>
                <w:rFonts w:hint="eastAsia"/>
              </w:rPr>
              <w:t>型</w:t>
            </w:r>
            <w:r w:rsidRPr="00CF25B5">
              <w:rPr>
                <w:rFonts w:hint="eastAsia"/>
              </w:rPr>
              <w:t xml:space="preserve">3 </w:t>
            </w:r>
            <w:r w:rsidRPr="00CF25B5">
              <w:rPr>
                <w:rFonts w:hint="eastAsia"/>
              </w:rPr>
              <w:t>妊娠糖尿病</w:t>
            </w:r>
            <w:r w:rsidRPr="00CF25B5">
              <w:rPr>
                <w:rFonts w:hint="eastAsia"/>
              </w:rPr>
              <w:t xml:space="preserve">4 </w:t>
            </w:r>
            <w:r w:rsidRPr="00CF25B5">
              <w:rPr>
                <w:rFonts w:hint="eastAsia"/>
              </w:rPr>
              <w:t>其他类型</w:t>
            </w:r>
            <w:r w:rsidRPr="00CF25B5">
              <w:rPr>
                <w:rFonts w:hint="eastAsia"/>
              </w:rPr>
              <w:t xml:space="preserve">5 </w:t>
            </w:r>
            <w:r w:rsidRPr="00CF25B5">
              <w:rPr>
                <w:rFonts w:hint="eastAsia"/>
              </w:rPr>
              <w:t>不清楚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DTIME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第一次诊断时间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OGTT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是否</w:t>
            </w:r>
            <w:r w:rsidRPr="00CF25B5">
              <w:rPr>
                <w:rFonts w:hint="eastAsia"/>
              </w:rPr>
              <w:t>OGTT</w:t>
            </w:r>
            <w:r w:rsidRPr="00CF25B5">
              <w:rPr>
                <w:rFonts w:hint="eastAsia"/>
              </w:rPr>
              <w:t>确诊：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TUMOR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是否有过肿瘤病史：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LITU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肿瘤部位：肝脏：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PANTU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肿瘤部位：胰腺：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STOTU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肿瘤部位：胃：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COTU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肿瘤部位：结直肠：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BRETU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肿瘤部位：乳腺：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URTU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肿瘤部位：宫颈：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URITU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肿瘤部位：子宫内膜：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QLXTU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肿瘤部位：前列腺：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PGTU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肿瘤部位：膀胱：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KITU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肿瘤部位：肾脏：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LUTU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肿瘤部位：肺：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LYTU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肿瘤部位：淋巴瘤：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BXTU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肿瘤部位：白血病：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TUOTHERY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肿瘤部位：其他：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TUOTHER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其他肿瘤名称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TUAREA1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</w:t>
            </w:r>
            <w:proofErr w:type="gramStart"/>
            <w:r w:rsidRPr="00CF25B5">
              <w:rPr>
                <w:rFonts w:hint="eastAsia"/>
              </w:rPr>
              <w:t>一</w:t>
            </w:r>
            <w:proofErr w:type="gramEnd"/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TUDATE1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</w:t>
            </w:r>
            <w:proofErr w:type="gramStart"/>
            <w:r w:rsidRPr="00CF25B5">
              <w:rPr>
                <w:rFonts w:hint="eastAsia"/>
              </w:rPr>
              <w:t>一</w:t>
            </w:r>
            <w:proofErr w:type="gramEnd"/>
            <w:r w:rsidRPr="00CF25B5">
              <w:rPr>
                <w:rFonts w:hint="eastAsia"/>
              </w:rPr>
              <w:t>确诊日期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TUHOS1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</w:t>
            </w:r>
            <w:proofErr w:type="gramStart"/>
            <w:r w:rsidRPr="00CF25B5">
              <w:rPr>
                <w:rFonts w:hint="eastAsia"/>
              </w:rPr>
              <w:t>一</w:t>
            </w:r>
            <w:proofErr w:type="gramEnd"/>
            <w:r w:rsidRPr="00CF25B5">
              <w:rPr>
                <w:rFonts w:hint="eastAsia"/>
              </w:rPr>
              <w:t>确诊医院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BASIS1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</w:t>
            </w:r>
            <w:proofErr w:type="gramStart"/>
            <w:r w:rsidRPr="00CF25B5">
              <w:rPr>
                <w:rFonts w:hint="eastAsia"/>
              </w:rPr>
              <w:t>一</w:t>
            </w:r>
            <w:proofErr w:type="gramEnd"/>
            <w:r w:rsidRPr="00CF25B5">
              <w:rPr>
                <w:rFonts w:hint="eastAsia"/>
              </w:rPr>
              <w:t>确诊依据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VARCHAR2(300)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TUAREA2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肿瘤部位二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TUDATE2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部位二确诊日期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TUHOS2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部位二确诊医院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BASIS2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部位二确诊依据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VARCHAR2(300)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TUAREA3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肿瘤部位三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TUDATE3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部位三确诊日期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TUHOS3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部位三确诊医院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BASIS3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部位三确诊依据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VARCHAR2(300)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MI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心梗：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心梗诊断日期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MIH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心梗医院名称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STROKE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脑卒中：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STROD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脑卒中诊断日期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STROH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脑卒中医院名称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CVD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冠心病：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CVDD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冠心病诊断日期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CVDH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冠心病医院名称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KS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肾结石：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KSD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肾结石诊断日期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KSH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肾结石医院名称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肾囊肿：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KCD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肾囊肿诊断日期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KCH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肾囊肿医院名称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CNITIS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慢性肾炎</w:t>
            </w:r>
            <w:r w:rsidRPr="00CF25B5">
              <w:rPr>
                <w:rFonts w:hint="eastAsia"/>
              </w:rPr>
              <w:t>:1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lastRenderedPageBreak/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lastRenderedPageBreak/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CND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慢性肾炎诊断日期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CNH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慢性肾炎医院名称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NS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肾脏综合症：</w:t>
            </w:r>
            <w:r w:rsidRPr="00CF25B5">
              <w:rPr>
                <w:rFonts w:hint="eastAsia"/>
              </w:rPr>
              <w:t>1</w:t>
            </w:r>
            <w:r w:rsidRPr="00CF25B5">
              <w:rPr>
                <w:rFonts w:hint="eastAsia"/>
              </w:rPr>
              <w:t>是</w:t>
            </w:r>
            <w:r w:rsidRPr="00CF25B5">
              <w:rPr>
                <w:rFonts w:hint="eastAsia"/>
              </w:rPr>
              <w:t>2</w:t>
            </w:r>
            <w:r w:rsidRPr="00CF25B5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NSD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肾脏综合症诊断日期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NSH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肾脏综合症医院名称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OKD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其它肾脏疾病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OKDD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其它肾脏疾病诊断日期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OKDH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其它肾脏疾病医院名称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VARCHAR2(100)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YLJGID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医疗机构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面访人员名称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社区复核人员名称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BLFHSHRYID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病例复核审核人员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BLFHSHRYMC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病例复核审核人员名称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面访状态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社区复核状态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BLFHSHZT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病例复核审核状态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SQFHSHRYID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社区复核审核人员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SQFHSHRYMC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社区复核审核人员名称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病例复核人员名称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SQFHSHZT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社区复核审核状态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病例复核状态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MFRQ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SQFHRQ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BLFHRQ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病例复核日期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MFZKZT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面访质</w:t>
            </w:r>
            <w:proofErr w:type="gramStart"/>
            <w:r w:rsidRPr="00CF25B5">
              <w:rPr>
                <w:rFonts w:hint="eastAsia"/>
              </w:rPr>
              <w:t>控状态</w:t>
            </w:r>
            <w:proofErr w:type="gramEnd"/>
            <w:r w:rsidRPr="00CF25B5">
              <w:rPr>
                <w:rFonts w:hint="eastAsia"/>
              </w:rPr>
              <w:t xml:space="preserve"> 0 </w:t>
            </w:r>
            <w:proofErr w:type="gramStart"/>
            <w:r w:rsidRPr="00CF25B5">
              <w:rPr>
                <w:rFonts w:hint="eastAsia"/>
              </w:rPr>
              <w:t>未质控</w:t>
            </w:r>
            <w:proofErr w:type="gramEnd"/>
            <w:r w:rsidRPr="00CF25B5">
              <w:rPr>
                <w:rFonts w:hint="eastAsia"/>
              </w:rPr>
              <w:t xml:space="preserve"> 1.</w:t>
            </w:r>
            <w:r w:rsidRPr="00CF25B5">
              <w:rPr>
                <w:rFonts w:hint="eastAsia"/>
              </w:rPr>
              <w:t>面访质</w:t>
            </w:r>
            <w:proofErr w:type="gramStart"/>
            <w:r w:rsidRPr="00CF25B5">
              <w:rPr>
                <w:rFonts w:hint="eastAsia"/>
              </w:rPr>
              <w:t>控通过</w:t>
            </w:r>
            <w:proofErr w:type="gramEnd"/>
            <w:r w:rsidRPr="00CF25B5">
              <w:rPr>
                <w:rFonts w:hint="eastAsia"/>
              </w:rPr>
              <w:t xml:space="preserve"> 2.</w:t>
            </w:r>
            <w:r w:rsidRPr="00CF25B5">
              <w:rPr>
                <w:rFonts w:hint="eastAsia"/>
              </w:rPr>
              <w:t>面访</w:t>
            </w:r>
            <w:proofErr w:type="gramStart"/>
            <w:r w:rsidRPr="00CF25B5">
              <w:rPr>
                <w:rFonts w:hint="eastAsia"/>
              </w:rPr>
              <w:t>质控未通过</w:t>
            </w:r>
            <w:proofErr w:type="gramEnd"/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MFFPRQ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面访分配日期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FHFPRQ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复核分配日期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DATE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SQFHZKZT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面访质</w:t>
            </w:r>
            <w:proofErr w:type="gramStart"/>
            <w:r w:rsidRPr="00CF25B5">
              <w:rPr>
                <w:rFonts w:hint="eastAsia"/>
              </w:rPr>
              <w:t>控状态</w:t>
            </w:r>
            <w:proofErr w:type="gramEnd"/>
            <w:r w:rsidRPr="00CF25B5">
              <w:rPr>
                <w:rFonts w:hint="eastAsia"/>
              </w:rPr>
              <w:t xml:space="preserve"> 0 </w:t>
            </w:r>
            <w:proofErr w:type="gramStart"/>
            <w:r w:rsidRPr="00CF25B5">
              <w:rPr>
                <w:rFonts w:hint="eastAsia"/>
              </w:rPr>
              <w:t>未质控</w:t>
            </w:r>
            <w:proofErr w:type="gramEnd"/>
            <w:r w:rsidRPr="00CF25B5">
              <w:rPr>
                <w:rFonts w:hint="eastAsia"/>
              </w:rPr>
              <w:t xml:space="preserve"> 1.</w:t>
            </w:r>
            <w:r w:rsidRPr="00CF25B5">
              <w:rPr>
                <w:rFonts w:hint="eastAsia"/>
              </w:rPr>
              <w:t>面访质</w:t>
            </w:r>
            <w:proofErr w:type="gramStart"/>
            <w:r w:rsidRPr="00CF25B5">
              <w:rPr>
                <w:rFonts w:hint="eastAsia"/>
              </w:rPr>
              <w:t>控通过</w:t>
            </w:r>
            <w:proofErr w:type="gramEnd"/>
            <w:r w:rsidRPr="00CF25B5">
              <w:rPr>
                <w:rFonts w:hint="eastAsia"/>
              </w:rPr>
              <w:t xml:space="preserve"> 2.</w:t>
            </w:r>
            <w:r w:rsidRPr="00CF25B5">
              <w:rPr>
                <w:rFonts w:hint="eastAsia"/>
              </w:rPr>
              <w:t>面访</w:t>
            </w:r>
            <w:proofErr w:type="gramStart"/>
            <w:r w:rsidRPr="00CF25B5">
              <w:rPr>
                <w:rFonts w:hint="eastAsia"/>
              </w:rPr>
              <w:t>质控未通过</w:t>
            </w:r>
            <w:proofErr w:type="gramEnd"/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VARCHAR2(1)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MFZKRYID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面访质控人员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MFZKRYMC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面访质控人员</w:t>
            </w:r>
            <w:r w:rsidRPr="00CF25B5">
              <w:rPr>
                <w:rFonts w:hint="eastAsia"/>
              </w:rPr>
              <w:lastRenderedPageBreak/>
              <w:t>名称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lastRenderedPageBreak/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Pr="00407EA5" w:rsidRDefault="00EB3442" w:rsidP="00EB3442">
            <w:r w:rsidRPr="00407EA5">
              <w:t>SQFHZKRYID</w:t>
            </w:r>
          </w:p>
        </w:tc>
        <w:tc>
          <w:tcPr>
            <w:tcW w:w="1894" w:type="dxa"/>
          </w:tcPr>
          <w:p w:rsidR="00EB3442" w:rsidRPr="00CF25B5" w:rsidRDefault="00EB3442" w:rsidP="00EB3442">
            <w:pPr>
              <w:rPr>
                <w:rFonts w:hint="eastAsia"/>
              </w:rPr>
            </w:pPr>
            <w:r w:rsidRPr="00CF25B5">
              <w:rPr>
                <w:rFonts w:hint="eastAsia"/>
              </w:rPr>
              <w:t>社区复核质控人员</w:t>
            </w:r>
            <w:r w:rsidRPr="00CF25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B3442" w:rsidRPr="00B070C6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EB3442" w:rsidTr="00F00868">
        <w:tc>
          <w:tcPr>
            <w:tcW w:w="610" w:type="dxa"/>
          </w:tcPr>
          <w:p w:rsidR="00EB3442" w:rsidRPr="00E60C14" w:rsidRDefault="00EB3442" w:rsidP="00EB3442">
            <w:pPr>
              <w:pStyle w:val="af0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EB3442" w:rsidRDefault="00EB3442" w:rsidP="00EB3442">
            <w:r w:rsidRPr="00407EA5">
              <w:t>SQFHZKRYMC</w:t>
            </w:r>
          </w:p>
        </w:tc>
        <w:tc>
          <w:tcPr>
            <w:tcW w:w="1894" w:type="dxa"/>
          </w:tcPr>
          <w:p w:rsidR="00EB3442" w:rsidRDefault="00EB3442" w:rsidP="00EB3442">
            <w:r w:rsidRPr="00CF25B5">
              <w:rPr>
                <w:rFonts w:hint="eastAsia"/>
              </w:rPr>
              <w:t>社区复核质控人员名称</w:t>
            </w:r>
          </w:p>
        </w:tc>
        <w:tc>
          <w:tcPr>
            <w:tcW w:w="1842" w:type="dxa"/>
          </w:tcPr>
          <w:p w:rsidR="00EB3442" w:rsidRDefault="00EB3442" w:rsidP="00EB3442">
            <w:r w:rsidRPr="00B070C6">
              <w:t>VARCHAR2(50)</w:t>
            </w:r>
          </w:p>
        </w:tc>
        <w:tc>
          <w:tcPr>
            <w:tcW w:w="704" w:type="dxa"/>
          </w:tcPr>
          <w:p w:rsidR="00EB3442" w:rsidRPr="006C34C5" w:rsidRDefault="00EB3442" w:rsidP="00EB3442">
            <w:r w:rsidRPr="006C34C5">
              <w:t>Y</w:t>
            </w:r>
          </w:p>
        </w:tc>
        <w:tc>
          <w:tcPr>
            <w:tcW w:w="1019" w:type="dxa"/>
          </w:tcPr>
          <w:p w:rsidR="00EB3442" w:rsidRPr="00E60C14" w:rsidRDefault="00EB3442" w:rsidP="00EB344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109DD" w:rsidRPr="001109DD" w:rsidRDefault="001109DD" w:rsidP="001109DD"/>
    <w:p w:rsidR="005F3E9F" w:rsidRDefault="005F3E9F" w:rsidP="009A012E">
      <w:pPr>
        <w:pStyle w:val="3"/>
        <w:numPr>
          <w:ilvl w:val="0"/>
          <w:numId w:val="10"/>
        </w:numPr>
        <w:spacing w:line="416" w:lineRule="auto"/>
      </w:pPr>
      <w:bookmarkStart w:id="23" w:name="_Toc384199839"/>
      <w:bookmarkStart w:id="24" w:name="_Toc216238062"/>
      <w:r>
        <w:rPr>
          <w:rFonts w:hint="eastAsia"/>
        </w:rPr>
        <w:t>患者</w:t>
      </w:r>
      <w:proofErr w:type="gramStart"/>
      <w:r>
        <w:rPr>
          <w:rFonts w:hint="eastAsia"/>
        </w:rPr>
        <w:t>医保信息</w:t>
      </w:r>
      <w:proofErr w:type="gramEnd"/>
      <w:r>
        <w:rPr>
          <w:rFonts w:hint="eastAsia"/>
        </w:rPr>
        <w:t xml:space="preserve"> </w:t>
      </w:r>
      <w:bookmarkEnd w:id="23"/>
      <w:r w:rsidRPr="005F3E9F">
        <w:t>HZYBXX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F00868">
        <w:tc>
          <w:tcPr>
            <w:tcW w:w="610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XM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姓名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SFZH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身份证号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YBKH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proofErr w:type="gramStart"/>
            <w:r w:rsidRPr="00891B8D">
              <w:rPr>
                <w:rFonts w:hint="eastAsia"/>
              </w:rPr>
              <w:t>医</w:t>
            </w:r>
            <w:proofErr w:type="gramEnd"/>
            <w:r w:rsidRPr="00891B8D">
              <w:rPr>
                <w:rFonts w:hint="eastAsia"/>
              </w:rPr>
              <w:t>保卡号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YLLX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医疗类别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VARCHAR2(10)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JZYY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就诊医院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JBZD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疾病诊断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VARCHAR2(200)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JBBM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疾病编码（</w:t>
            </w:r>
            <w:r w:rsidRPr="00891B8D">
              <w:rPr>
                <w:rFonts w:hint="eastAsia"/>
              </w:rPr>
              <w:t>Icd10</w:t>
            </w:r>
            <w:r w:rsidRPr="00891B8D">
              <w:rPr>
                <w:rFonts w:hint="eastAsia"/>
              </w:rPr>
              <w:t>）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VARCHAR2(10)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JBMC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疾病名称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JSSJ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结算时间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DATE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ZJE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总金额</w:t>
            </w:r>
          </w:p>
        </w:tc>
        <w:tc>
          <w:tcPr>
            <w:tcW w:w="1842" w:type="dxa"/>
          </w:tcPr>
          <w:p w:rsidR="005F3E9F" w:rsidRPr="0098191D" w:rsidRDefault="005F3E9F" w:rsidP="005F3E9F">
            <w:proofErr w:type="gramStart"/>
            <w:r w:rsidRPr="0098191D">
              <w:t>NUMBER(</w:t>
            </w:r>
            <w:proofErr w:type="gramEnd"/>
            <w:r w:rsidRPr="0098191D">
              <w:t>10,1)</w:t>
            </w:r>
          </w:p>
        </w:tc>
        <w:tc>
          <w:tcPr>
            <w:tcW w:w="704" w:type="dxa"/>
          </w:tcPr>
          <w:p w:rsidR="005F3E9F" w:rsidRPr="00EA5C32" w:rsidRDefault="005F3E9F" w:rsidP="005F3E9F">
            <w:r>
              <w:t>N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DJ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单价</w:t>
            </w:r>
          </w:p>
        </w:tc>
        <w:tc>
          <w:tcPr>
            <w:tcW w:w="1842" w:type="dxa"/>
          </w:tcPr>
          <w:p w:rsidR="005F3E9F" w:rsidRPr="0098191D" w:rsidRDefault="005F3E9F" w:rsidP="005F3E9F">
            <w:proofErr w:type="gramStart"/>
            <w:r w:rsidRPr="0098191D">
              <w:t>NUMBER(</w:t>
            </w:r>
            <w:proofErr w:type="gramEnd"/>
            <w:r w:rsidRPr="0098191D">
              <w:t>10,1)</w:t>
            </w:r>
          </w:p>
        </w:tc>
        <w:tc>
          <w:tcPr>
            <w:tcW w:w="704" w:type="dxa"/>
          </w:tcPr>
          <w:p w:rsidR="005F3E9F" w:rsidRPr="00EA5C32" w:rsidRDefault="005F3E9F" w:rsidP="005F3E9F">
            <w:r w:rsidRPr="00EA5C32">
              <w:t>Y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FYXM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r w:rsidRPr="00891B8D">
              <w:rPr>
                <w:rFonts w:hint="eastAsia"/>
              </w:rPr>
              <w:t>费用项目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 w:rsidRPr="00EA5C32">
              <w:t>Y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F3E9F" w:rsidTr="00F00868">
        <w:tc>
          <w:tcPr>
            <w:tcW w:w="610" w:type="dxa"/>
          </w:tcPr>
          <w:p w:rsidR="005F3E9F" w:rsidRPr="00E60C14" w:rsidRDefault="005F3E9F" w:rsidP="005F3E9F">
            <w:pPr>
              <w:pStyle w:val="af0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5F3E9F" w:rsidRPr="00F67026" w:rsidRDefault="005F3E9F" w:rsidP="005F3E9F">
            <w:r w:rsidRPr="00F67026">
              <w:t>YBBH</w:t>
            </w:r>
          </w:p>
        </w:tc>
        <w:tc>
          <w:tcPr>
            <w:tcW w:w="1894" w:type="dxa"/>
          </w:tcPr>
          <w:p w:rsidR="005F3E9F" w:rsidRPr="00891B8D" w:rsidRDefault="005F3E9F" w:rsidP="005F3E9F">
            <w:pPr>
              <w:rPr>
                <w:rFonts w:hint="eastAsia"/>
              </w:rPr>
            </w:pPr>
            <w:proofErr w:type="gramStart"/>
            <w:r w:rsidRPr="00891B8D">
              <w:rPr>
                <w:rFonts w:hint="eastAsia"/>
              </w:rPr>
              <w:t>医</w:t>
            </w:r>
            <w:proofErr w:type="gramEnd"/>
            <w:r w:rsidRPr="00891B8D">
              <w:rPr>
                <w:rFonts w:hint="eastAsia"/>
              </w:rPr>
              <w:t>保编号</w:t>
            </w:r>
          </w:p>
        </w:tc>
        <w:tc>
          <w:tcPr>
            <w:tcW w:w="1842" w:type="dxa"/>
          </w:tcPr>
          <w:p w:rsidR="005F3E9F" w:rsidRPr="0098191D" w:rsidRDefault="005F3E9F" w:rsidP="005F3E9F">
            <w:r w:rsidRPr="0098191D">
              <w:t>VARCHAR2(50)</w:t>
            </w:r>
          </w:p>
        </w:tc>
        <w:tc>
          <w:tcPr>
            <w:tcW w:w="704" w:type="dxa"/>
          </w:tcPr>
          <w:p w:rsidR="005F3E9F" w:rsidRPr="00EA5C32" w:rsidRDefault="005F3E9F" w:rsidP="005F3E9F">
            <w:r w:rsidRPr="00EA5C32">
              <w:t>Y</w:t>
            </w:r>
          </w:p>
        </w:tc>
        <w:tc>
          <w:tcPr>
            <w:tcW w:w="1019" w:type="dxa"/>
          </w:tcPr>
          <w:p w:rsidR="005F3E9F" w:rsidRPr="00E60C14" w:rsidRDefault="005F3E9F" w:rsidP="005F3E9F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5F3E9F" w:rsidP="009A012E">
      <w:pPr>
        <w:pStyle w:val="3"/>
        <w:numPr>
          <w:ilvl w:val="0"/>
          <w:numId w:val="10"/>
        </w:numPr>
        <w:spacing w:line="416" w:lineRule="auto"/>
      </w:pPr>
      <w:r w:rsidRPr="005F3E9F">
        <w:rPr>
          <w:rFonts w:hint="eastAsia"/>
        </w:rPr>
        <w:t>患者糖尿病信息</w:t>
      </w:r>
      <w:r>
        <w:rPr>
          <w:rFonts w:hint="eastAsia"/>
        </w:rPr>
        <w:t xml:space="preserve"> </w:t>
      </w:r>
      <w:r w:rsidRPr="005F3E9F">
        <w:t>HZTNBXX</w:t>
      </w:r>
    </w:p>
    <w:p w:rsidR="005F3E9F" w:rsidRPr="00F00868" w:rsidRDefault="005F3E9F" w:rsidP="00F00868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F00868">
        <w:tc>
          <w:tcPr>
            <w:tcW w:w="610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</w:t>
            </w:r>
            <w:r>
              <w:rPr>
                <w:rFonts w:ascii="宋体" w:hAnsi="宋体" w:hint="eastAsia"/>
                <w:b/>
                <w:bCs/>
              </w:rPr>
              <w:lastRenderedPageBreak/>
              <w:t>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  <w:r>
              <w:rPr>
                <w:rFonts w:ascii="宋体" w:hAnsi="宋体" w:hint="eastAsia"/>
                <w:b/>
                <w:bCs/>
              </w:rPr>
              <w:lastRenderedPageBreak/>
              <w:t>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F00868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注释</w:t>
            </w: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YYRID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医院唯一标识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VARCHAR2(50)</w:t>
            </w:r>
          </w:p>
        </w:tc>
        <w:tc>
          <w:tcPr>
            <w:tcW w:w="704" w:type="dxa"/>
          </w:tcPr>
          <w:p w:rsidR="003C665D" w:rsidRPr="00EA5C32" w:rsidRDefault="003C665D" w:rsidP="003C665D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ICD10</w:t>
            </w:r>
          </w:p>
        </w:tc>
        <w:tc>
          <w:tcPr>
            <w:tcW w:w="1894" w:type="dxa"/>
          </w:tcPr>
          <w:p w:rsidR="003C665D" w:rsidRPr="00F43632" w:rsidRDefault="003C665D" w:rsidP="003C665D">
            <w:r w:rsidRPr="00F43632">
              <w:t>ICD—10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VARCHAR2(10)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TNBLX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糖尿病类型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VARCHAR2(1)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SCZDRQ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首次诊断日期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DATE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ZGZDDW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最高诊断单位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VARCHAR2(6)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BKDW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proofErr w:type="gramStart"/>
            <w:r w:rsidRPr="00F43632">
              <w:rPr>
                <w:rFonts w:hint="eastAsia"/>
              </w:rPr>
              <w:t>报卡单位</w:t>
            </w:r>
            <w:proofErr w:type="gramEnd"/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BGRQ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报告日期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DATE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SWRQ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死亡日期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DATE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SWYY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死亡原因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VARCHAR2(1)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SWICD10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死亡</w:t>
            </w:r>
            <w:r w:rsidRPr="00F43632">
              <w:rPr>
                <w:rFonts w:hint="eastAsia"/>
              </w:rPr>
              <w:t>ICD</w:t>
            </w:r>
            <w:r w:rsidRPr="00F43632">
              <w:rPr>
                <w:rFonts w:hint="eastAsia"/>
              </w:rPr>
              <w:t>—</w:t>
            </w:r>
            <w:r w:rsidRPr="00F43632"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VARCHAR2(10)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SWJTYY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死亡具体原因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VARCHAR2(60)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ZYH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住院号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HZXM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患者姓名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HZXB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患者性别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VARCHAR2(1)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HZCSRQ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患者出生日期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DATE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HZSFZH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患者身份证号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VARCHAR2(30)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HKSFDM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proofErr w:type="gramStart"/>
            <w:r w:rsidRPr="00F43632">
              <w:rPr>
                <w:rFonts w:hint="eastAsia"/>
              </w:rPr>
              <w:t>户口省</w:t>
            </w:r>
            <w:proofErr w:type="gramEnd"/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HKSJDM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proofErr w:type="gramStart"/>
            <w:r w:rsidRPr="00F43632">
              <w:rPr>
                <w:rFonts w:hint="eastAsia"/>
              </w:rPr>
              <w:t>户口市</w:t>
            </w:r>
            <w:proofErr w:type="gramEnd"/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HKQXDM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户口区县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HKJDDM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户口街道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HKJWDM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proofErr w:type="gramStart"/>
            <w:r w:rsidRPr="00F43632">
              <w:rPr>
                <w:rFonts w:hint="eastAsia"/>
              </w:rPr>
              <w:t>户口居</w:t>
            </w:r>
            <w:proofErr w:type="gramEnd"/>
            <w:r w:rsidRPr="00F43632">
              <w:rPr>
                <w:rFonts w:hint="eastAsia"/>
              </w:rPr>
              <w:t>委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HKXXDZ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户口详细地址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JZSFDM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居住地省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JZSJDM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居住地市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JZQXDM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居住地区县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JZJDDM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居住地街道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JZJWDM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居住地居委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C665D" w:rsidTr="00F00868">
        <w:tc>
          <w:tcPr>
            <w:tcW w:w="610" w:type="dxa"/>
          </w:tcPr>
          <w:p w:rsidR="003C665D" w:rsidRPr="00E60C14" w:rsidRDefault="003C665D" w:rsidP="003C665D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3C665D" w:rsidRPr="00AA439A" w:rsidRDefault="003C665D" w:rsidP="003C665D">
            <w:r w:rsidRPr="00AA439A">
              <w:t>JZXXDZ</w:t>
            </w:r>
          </w:p>
        </w:tc>
        <w:tc>
          <w:tcPr>
            <w:tcW w:w="1894" w:type="dxa"/>
          </w:tcPr>
          <w:p w:rsidR="003C665D" w:rsidRPr="00F43632" w:rsidRDefault="003C665D" w:rsidP="003C665D">
            <w:pPr>
              <w:rPr>
                <w:rFonts w:hint="eastAsia"/>
              </w:rPr>
            </w:pPr>
            <w:r w:rsidRPr="00F43632">
              <w:rPr>
                <w:rFonts w:hint="eastAsia"/>
              </w:rPr>
              <w:t>居住地详细地址</w:t>
            </w:r>
          </w:p>
        </w:tc>
        <w:tc>
          <w:tcPr>
            <w:tcW w:w="1842" w:type="dxa"/>
          </w:tcPr>
          <w:p w:rsidR="003C665D" w:rsidRPr="008B7796" w:rsidRDefault="003C665D" w:rsidP="003C665D">
            <w:r w:rsidRPr="008B7796">
              <w:t>VARCHAR2(200)</w:t>
            </w:r>
          </w:p>
        </w:tc>
        <w:tc>
          <w:tcPr>
            <w:tcW w:w="704" w:type="dxa"/>
          </w:tcPr>
          <w:p w:rsidR="003C665D" w:rsidRPr="00EA5C32" w:rsidRDefault="003C665D" w:rsidP="003C665D">
            <w:r w:rsidRPr="00EA5C32">
              <w:t>Y</w:t>
            </w:r>
          </w:p>
        </w:tc>
        <w:tc>
          <w:tcPr>
            <w:tcW w:w="1019" w:type="dxa"/>
          </w:tcPr>
          <w:p w:rsidR="003C665D" w:rsidRPr="00E60C14" w:rsidRDefault="003C665D" w:rsidP="003C665D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3C665D" w:rsidP="009A012E">
      <w:pPr>
        <w:pStyle w:val="3"/>
        <w:numPr>
          <w:ilvl w:val="0"/>
          <w:numId w:val="10"/>
        </w:numPr>
        <w:spacing w:line="416" w:lineRule="auto"/>
      </w:pPr>
      <w:r w:rsidRPr="003C665D">
        <w:rPr>
          <w:rFonts w:hint="eastAsia"/>
        </w:rPr>
        <w:t>患者心脑血管信息</w:t>
      </w:r>
      <w:r w:rsidR="005F3E9F">
        <w:rPr>
          <w:rFonts w:hint="eastAsia"/>
        </w:rPr>
        <w:t xml:space="preserve"> </w:t>
      </w:r>
      <w:r w:rsidRPr="003C665D">
        <w:t>HZXNXGXX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7A7CA1">
        <w:tc>
          <w:tcPr>
            <w:tcW w:w="610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YYRID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医院唯一标识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VARCHAR2(50)</w:t>
            </w:r>
          </w:p>
        </w:tc>
        <w:tc>
          <w:tcPr>
            <w:tcW w:w="704" w:type="dxa"/>
          </w:tcPr>
          <w:p w:rsidR="00502A19" w:rsidRPr="00010D12" w:rsidRDefault="00502A19" w:rsidP="00502A19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ZYH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住院号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HZXM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患者姓名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HZXB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患者性别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HZICDBM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患者</w:t>
            </w:r>
            <w:r w:rsidRPr="00103A2A">
              <w:rPr>
                <w:rFonts w:hint="eastAsia"/>
              </w:rPr>
              <w:t>ICD</w:t>
            </w:r>
            <w:r w:rsidRPr="00103A2A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HZCSRQ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患者出生日期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DATE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HZSFZH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患者身份证号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HKSFDM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proofErr w:type="gramStart"/>
            <w:r w:rsidRPr="00103A2A">
              <w:rPr>
                <w:rFonts w:hint="eastAsia"/>
              </w:rPr>
              <w:t>户口省</w:t>
            </w:r>
            <w:proofErr w:type="gramEnd"/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HKSJDM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proofErr w:type="gramStart"/>
            <w:r w:rsidRPr="00103A2A">
              <w:rPr>
                <w:rFonts w:hint="eastAsia"/>
              </w:rPr>
              <w:t>户口市</w:t>
            </w:r>
            <w:proofErr w:type="gramEnd"/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HKQXDM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户口区县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HKJDDM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户口街道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HKJWDM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proofErr w:type="gramStart"/>
            <w:r w:rsidRPr="00103A2A">
              <w:rPr>
                <w:rFonts w:hint="eastAsia"/>
              </w:rPr>
              <w:t>户口居</w:t>
            </w:r>
            <w:proofErr w:type="gramEnd"/>
            <w:r w:rsidRPr="00103A2A">
              <w:rPr>
                <w:rFonts w:hint="eastAsia"/>
              </w:rPr>
              <w:t>委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HKXXDZ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户口详细地址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JZSFDM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居住地省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JZSJDM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居住地市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JZQXDM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居住地区县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JZJDDM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居住地街道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JZJWDM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居住地居委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JZXXDZ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居住地详细地址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VARCHAR2(200)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GXBZD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冠心病诊断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NZZZD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脑卒中诊断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LCZZZDYJ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临床症状诊断依据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XDTZDYJ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心电图诊断依据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XQMZDYJ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血清酶诊断依据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Pr="00010D12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NJYZDYJ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脑脊液诊断依据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010D12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NDTZDYJ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脑电图诊断依据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XGZYZDYJ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血管造影诊断依据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CTZDYJ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CT</w:t>
            </w:r>
            <w:r w:rsidRPr="00103A2A">
              <w:rPr>
                <w:rFonts w:hint="eastAsia"/>
              </w:rPr>
              <w:t>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CGZZDYJ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磁共振诊断依据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SJZDYJ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尸检诊断依据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SJKYSJCZDYJ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神经科医生检查诊断依据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QZRQ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确诊日期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DATE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QZDW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确诊单位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VARCHAR2(10)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BKDW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proofErr w:type="gramStart"/>
            <w:r w:rsidRPr="00103A2A">
              <w:rPr>
                <w:rFonts w:hint="eastAsia"/>
              </w:rPr>
              <w:t>报卡单位</w:t>
            </w:r>
            <w:proofErr w:type="gramEnd"/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VARCHAR2(20)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BGRQ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报告日期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DATE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SWRQ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死亡日期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DATE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SWYY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死亡原因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SWICD10</w:t>
            </w:r>
          </w:p>
        </w:tc>
        <w:tc>
          <w:tcPr>
            <w:tcW w:w="1894" w:type="dxa"/>
          </w:tcPr>
          <w:p w:rsidR="00502A19" w:rsidRPr="00103A2A" w:rsidRDefault="00502A19" w:rsidP="00502A19">
            <w:pPr>
              <w:rPr>
                <w:rFonts w:hint="eastAsia"/>
              </w:rPr>
            </w:pPr>
            <w:r w:rsidRPr="00103A2A">
              <w:rPr>
                <w:rFonts w:hint="eastAsia"/>
              </w:rPr>
              <w:t>死亡</w:t>
            </w:r>
            <w:r w:rsidRPr="00103A2A">
              <w:rPr>
                <w:rFonts w:hint="eastAsia"/>
              </w:rPr>
              <w:t>ICD10</w:t>
            </w:r>
          </w:p>
        </w:tc>
        <w:tc>
          <w:tcPr>
            <w:tcW w:w="1842" w:type="dxa"/>
          </w:tcPr>
          <w:p w:rsidR="00502A19" w:rsidRPr="0035666F" w:rsidRDefault="00502A19" w:rsidP="00502A19">
            <w:r w:rsidRPr="0035666F">
              <w:t>VARCHAR2(10)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02A19" w:rsidTr="00D2665A">
        <w:tc>
          <w:tcPr>
            <w:tcW w:w="610" w:type="dxa"/>
          </w:tcPr>
          <w:p w:rsidR="00502A19" w:rsidRPr="00E60C14" w:rsidRDefault="00502A19" w:rsidP="00502A19">
            <w:pPr>
              <w:pStyle w:val="af0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502A19" w:rsidRDefault="00502A19" w:rsidP="00502A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SWJTYY</w:t>
            </w:r>
          </w:p>
        </w:tc>
        <w:tc>
          <w:tcPr>
            <w:tcW w:w="1894" w:type="dxa"/>
          </w:tcPr>
          <w:p w:rsidR="00502A19" w:rsidRDefault="00502A19" w:rsidP="00502A19">
            <w:r w:rsidRPr="00103A2A">
              <w:rPr>
                <w:rFonts w:hint="eastAsia"/>
              </w:rPr>
              <w:t>死亡具体原因</w:t>
            </w:r>
          </w:p>
        </w:tc>
        <w:tc>
          <w:tcPr>
            <w:tcW w:w="1842" w:type="dxa"/>
          </w:tcPr>
          <w:p w:rsidR="00502A19" w:rsidRDefault="00502A19" w:rsidP="00502A19">
            <w:r w:rsidRPr="0035666F">
              <w:t>VARCHAR2(200)</w:t>
            </w:r>
          </w:p>
        </w:tc>
        <w:tc>
          <w:tcPr>
            <w:tcW w:w="704" w:type="dxa"/>
          </w:tcPr>
          <w:p w:rsidR="00502A19" w:rsidRDefault="00502A19" w:rsidP="00502A19">
            <w:r w:rsidRPr="006A326B">
              <w:t>Y</w:t>
            </w:r>
          </w:p>
        </w:tc>
        <w:tc>
          <w:tcPr>
            <w:tcW w:w="1019" w:type="dxa"/>
          </w:tcPr>
          <w:p w:rsidR="00502A19" w:rsidRPr="00E60C14" w:rsidRDefault="00502A19" w:rsidP="00502A19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263495" w:rsidP="009A012E">
      <w:pPr>
        <w:pStyle w:val="3"/>
        <w:numPr>
          <w:ilvl w:val="0"/>
          <w:numId w:val="10"/>
        </w:numPr>
        <w:spacing w:line="416" w:lineRule="auto"/>
      </w:pPr>
      <w:r w:rsidRPr="00263495">
        <w:rPr>
          <w:rFonts w:hint="eastAsia"/>
        </w:rPr>
        <w:lastRenderedPageBreak/>
        <w:t>患者肿瘤信息</w:t>
      </w:r>
      <w:r w:rsidR="005F3E9F">
        <w:rPr>
          <w:rFonts w:hint="eastAsia"/>
        </w:rPr>
        <w:t xml:space="preserve"> </w:t>
      </w:r>
      <w:r w:rsidRPr="00263495">
        <w:t>HZZLXX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7A7CA1">
        <w:tc>
          <w:tcPr>
            <w:tcW w:w="610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7A7CA1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YYRID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医院唯一标识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VARCHAR2(50)</w:t>
            </w:r>
          </w:p>
        </w:tc>
        <w:tc>
          <w:tcPr>
            <w:tcW w:w="704" w:type="dxa"/>
          </w:tcPr>
          <w:p w:rsidR="00D2665A" w:rsidRPr="0041246C" w:rsidRDefault="00D2665A" w:rsidP="00D2665A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ZYH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住院号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ICD9</w:t>
            </w:r>
          </w:p>
        </w:tc>
        <w:tc>
          <w:tcPr>
            <w:tcW w:w="1894" w:type="dxa"/>
          </w:tcPr>
          <w:p w:rsidR="00D2665A" w:rsidRPr="001409A5" w:rsidRDefault="00D2665A" w:rsidP="00D2665A">
            <w:r w:rsidRPr="001409A5">
              <w:t>ICD9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VARCHAR2(10)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ICDM</w:t>
            </w:r>
          </w:p>
        </w:tc>
        <w:tc>
          <w:tcPr>
            <w:tcW w:w="1894" w:type="dxa"/>
          </w:tcPr>
          <w:p w:rsidR="00D2665A" w:rsidRPr="001409A5" w:rsidRDefault="00D2665A" w:rsidP="00D2665A">
            <w:r w:rsidRPr="001409A5">
              <w:t>ICDM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VARCHAR2(10)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ICD0</w:t>
            </w:r>
          </w:p>
        </w:tc>
        <w:tc>
          <w:tcPr>
            <w:tcW w:w="1894" w:type="dxa"/>
          </w:tcPr>
          <w:p w:rsidR="00D2665A" w:rsidRPr="001409A5" w:rsidRDefault="00D2665A" w:rsidP="00D2665A">
            <w:r w:rsidRPr="001409A5">
              <w:t>ICD-0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VARCHAR2(10)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D6W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第六位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ZDICDBM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诊断</w:t>
            </w:r>
            <w:r w:rsidRPr="001409A5">
              <w:rPr>
                <w:rFonts w:hint="eastAsia"/>
              </w:rPr>
              <w:t>ICD</w:t>
            </w:r>
            <w:r w:rsidRPr="001409A5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ZDBW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诊断部位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VARCHAR2(50)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BLXLX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病理学类型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VARCHAR2(100)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BLH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病理号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SCZDRQ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首次诊断日期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DATE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ZGZDDW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最高诊断单位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VARCHAR2(6)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BKDW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proofErr w:type="gramStart"/>
            <w:r w:rsidRPr="001409A5">
              <w:rPr>
                <w:rFonts w:hint="eastAsia"/>
              </w:rPr>
              <w:t>报卡单位</w:t>
            </w:r>
            <w:proofErr w:type="gramEnd"/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BGRQ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报告日期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DATE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SWRQ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死亡日期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DATE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SWYY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死亡原因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SWICD10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死亡</w:t>
            </w:r>
            <w:r w:rsidRPr="001409A5">
              <w:rPr>
                <w:rFonts w:hint="eastAsia"/>
              </w:rPr>
              <w:t>ICD10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VARCHAR2(10)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ZDYJ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诊断依据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SWJTYY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死亡具体原因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HZXM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患者姓名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HZXB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患者性别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HZCSRQ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患者出生日期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DATE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HZSFZH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患者身份证号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HKSFDM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proofErr w:type="gramStart"/>
            <w:r w:rsidRPr="001409A5">
              <w:rPr>
                <w:rFonts w:hint="eastAsia"/>
              </w:rPr>
              <w:t>户口省</w:t>
            </w:r>
            <w:proofErr w:type="gramEnd"/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HKSJDM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proofErr w:type="gramStart"/>
            <w:r w:rsidRPr="001409A5">
              <w:rPr>
                <w:rFonts w:hint="eastAsia"/>
              </w:rPr>
              <w:t>户口市</w:t>
            </w:r>
            <w:proofErr w:type="gramEnd"/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HKQXDM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户口区县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HKJDDM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户口街道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HKJWDM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proofErr w:type="gramStart"/>
            <w:r w:rsidRPr="001409A5">
              <w:rPr>
                <w:rFonts w:hint="eastAsia"/>
              </w:rPr>
              <w:t>户口居</w:t>
            </w:r>
            <w:proofErr w:type="gramEnd"/>
            <w:r w:rsidRPr="001409A5">
              <w:rPr>
                <w:rFonts w:hint="eastAsia"/>
              </w:rPr>
              <w:t>委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HKXXDZ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户口详细地址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JZSFDM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居住地省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JZSJDM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居住地市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JZQXDM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居住地区县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JZJDDM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居住地街道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JZJWDM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居住地居委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JZXXDZ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居住地详细地址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VARCHAR2(200)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85226D" w:rsidRDefault="00D2665A" w:rsidP="00D2665A">
            <w:r w:rsidRPr="0085226D">
              <w:t>SFBYZD</w:t>
            </w:r>
          </w:p>
        </w:tc>
        <w:tc>
          <w:tcPr>
            <w:tcW w:w="1894" w:type="dxa"/>
          </w:tcPr>
          <w:p w:rsidR="00D2665A" w:rsidRPr="001409A5" w:rsidRDefault="00D2665A" w:rsidP="00D2665A">
            <w:pPr>
              <w:rPr>
                <w:rFonts w:hint="eastAsia"/>
              </w:rPr>
            </w:pPr>
            <w:r w:rsidRPr="001409A5">
              <w:rPr>
                <w:rFonts w:hint="eastAsia"/>
              </w:rPr>
              <w:t>是否本院诊断</w:t>
            </w:r>
          </w:p>
        </w:tc>
        <w:tc>
          <w:tcPr>
            <w:tcW w:w="1842" w:type="dxa"/>
          </w:tcPr>
          <w:p w:rsidR="00D2665A" w:rsidRPr="00C54E87" w:rsidRDefault="00D2665A" w:rsidP="00D2665A">
            <w:r w:rsidRPr="00C54E87">
              <w:t>VARCHAR2(2)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A7CA1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Default="00D2665A" w:rsidP="00D2665A">
            <w:r w:rsidRPr="0085226D">
              <w:t>ZDYY</w:t>
            </w:r>
          </w:p>
        </w:tc>
        <w:tc>
          <w:tcPr>
            <w:tcW w:w="1894" w:type="dxa"/>
          </w:tcPr>
          <w:p w:rsidR="00D2665A" w:rsidRDefault="00D2665A" w:rsidP="00D2665A">
            <w:r w:rsidRPr="001409A5">
              <w:rPr>
                <w:rFonts w:hint="eastAsia"/>
              </w:rPr>
              <w:t>诊断医院</w:t>
            </w:r>
          </w:p>
        </w:tc>
        <w:tc>
          <w:tcPr>
            <w:tcW w:w="1842" w:type="dxa"/>
          </w:tcPr>
          <w:p w:rsidR="00D2665A" w:rsidRDefault="00D2665A" w:rsidP="00D2665A">
            <w:r w:rsidRPr="00C54E87">
              <w:t>VARCHAR2(20)</w:t>
            </w:r>
          </w:p>
        </w:tc>
        <w:tc>
          <w:tcPr>
            <w:tcW w:w="704" w:type="dxa"/>
          </w:tcPr>
          <w:p w:rsidR="00D2665A" w:rsidRPr="0041246C" w:rsidRDefault="00D2665A" w:rsidP="00D2665A">
            <w:r w:rsidRPr="0041246C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D80FEB" w:rsidRDefault="005F3E9F" w:rsidP="00D80FEB"/>
    <w:p w:rsidR="005F3E9F" w:rsidRDefault="00D2665A" w:rsidP="009A012E">
      <w:pPr>
        <w:pStyle w:val="3"/>
        <w:numPr>
          <w:ilvl w:val="0"/>
          <w:numId w:val="10"/>
        </w:numPr>
        <w:spacing w:line="416" w:lineRule="auto"/>
      </w:pPr>
      <w:r>
        <w:rPr>
          <w:rFonts w:hint="eastAsia"/>
        </w:rPr>
        <w:t>患者</w:t>
      </w:r>
      <w:proofErr w:type="gramStart"/>
      <w:r>
        <w:rPr>
          <w:rFonts w:hint="eastAsia"/>
        </w:rPr>
        <w:t>死亡报卡</w:t>
      </w:r>
      <w:proofErr w:type="gramEnd"/>
      <w:r w:rsidR="005F3E9F">
        <w:rPr>
          <w:rFonts w:hint="eastAsia"/>
        </w:rPr>
        <w:t xml:space="preserve"> </w:t>
      </w:r>
      <w:r w:rsidRPr="00D2665A">
        <w:t>HZSWXX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720B0C">
        <w:tc>
          <w:tcPr>
            <w:tcW w:w="610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YYRID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医院唯一标识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N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SZXM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死者姓名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SZXB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死者性别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VARCHAR2(1)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SZCSRQ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出生日期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DATE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SZSWRQ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死亡日期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DATE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SZZJLX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死者证件类型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VARCHAR2(10)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SZZJHM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死者证件号码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SWDD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死亡地点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ZGZDDW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最高诊断单位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ZDYJ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诊断依据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GBSYBM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根本死因编码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TJFLH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统计分类号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ZYH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住院号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BKDW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proofErr w:type="gramStart"/>
            <w:r w:rsidRPr="00B63CE7">
              <w:rPr>
                <w:rFonts w:hint="eastAsia"/>
              </w:rPr>
              <w:t>报卡单位</w:t>
            </w:r>
            <w:proofErr w:type="gramEnd"/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ADZSWICD10BM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a</w:t>
            </w:r>
            <w:r w:rsidRPr="00B63CE7">
              <w:rPr>
                <w:rFonts w:hint="eastAsia"/>
              </w:rPr>
              <w:t>导致死亡</w:t>
            </w:r>
            <w:r w:rsidRPr="00B63CE7">
              <w:rPr>
                <w:rFonts w:hint="eastAsia"/>
              </w:rPr>
              <w:t>ICD10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AFBDSWSJJG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a</w:t>
            </w:r>
            <w:r w:rsidRPr="00B63CE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BDZSWICD10BM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b</w:t>
            </w:r>
            <w:r w:rsidRPr="00B63CE7">
              <w:rPr>
                <w:rFonts w:hint="eastAsia"/>
              </w:rPr>
              <w:t>导致死亡</w:t>
            </w:r>
            <w:r w:rsidRPr="00B63CE7">
              <w:rPr>
                <w:rFonts w:hint="eastAsia"/>
              </w:rPr>
              <w:t>ICD10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BFBDSWSJJG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b</w:t>
            </w:r>
            <w:r w:rsidRPr="00B63CE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CDZSWICD11BM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c</w:t>
            </w:r>
            <w:r w:rsidRPr="00B63CE7">
              <w:rPr>
                <w:rFonts w:hint="eastAsia"/>
              </w:rPr>
              <w:t>导致死亡</w:t>
            </w:r>
            <w:r w:rsidRPr="00B63CE7">
              <w:rPr>
                <w:rFonts w:hint="eastAsia"/>
              </w:rPr>
              <w:t>ICD11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CFBDSWSJJG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c</w:t>
            </w:r>
            <w:r w:rsidRPr="00B63CE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DDZSWICD12BM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d</w:t>
            </w:r>
            <w:r w:rsidRPr="00B63CE7">
              <w:rPr>
                <w:rFonts w:hint="eastAsia"/>
              </w:rPr>
              <w:t>导致死亡</w:t>
            </w:r>
            <w:r w:rsidRPr="00B63CE7">
              <w:rPr>
                <w:rFonts w:hint="eastAsia"/>
              </w:rPr>
              <w:t>ICD12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DFBDSWSJJG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d</w:t>
            </w:r>
            <w:r w:rsidRPr="00B63CE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QTJBZD1ICD10BM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1ICD10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QTJBFB1DSWSJJG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其他疾病发病</w:t>
            </w:r>
            <w:r w:rsidRPr="00B63CE7">
              <w:rPr>
                <w:rFonts w:hint="eastAsia"/>
              </w:rPr>
              <w:t>1</w:t>
            </w:r>
            <w:r w:rsidRPr="00B63CE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QTJBZD2ICD10BM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2ICD10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QTJBFB2DSWSJJG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其他疾病发病</w:t>
            </w:r>
            <w:r w:rsidRPr="00B63CE7">
              <w:rPr>
                <w:rFonts w:hint="eastAsia"/>
              </w:rPr>
              <w:t>2</w:t>
            </w:r>
            <w:r w:rsidRPr="00B63CE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QTJBZD3ICD10BM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3ICD10</w:t>
            </w:r>
            <w:r w:rsidRPr="00B63CE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QTJBFB3DSWSJJG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其他疾病发病</w:t>
            </w:r>
            <w:r w:rsidRPr="00B63CE7">
              <w:rPr>
                <w:rFonts w:hint="eastAsia"/>
              </w:rPr>
              <w:t>3</w:t>
            </w:r>
            <w:r w:rsidRPr="00B63CE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AZZDZSWJB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a</w:t>
            </w:r>
            <w:r w:rsidRPr="00B63CE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BZZDZSWJB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b</w:t>
            </w:r>
            <w:r w:rsidRPr="00B63CE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CZZDZSWJB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c</w:t>
            </w:r>
            <w:r w:rsidRPr="00B63CE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DZZDZSWJB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d</w:t>
            </w:r>
            <w:r w:rsidRPr="00B63CE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QTJBZD1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1</w:t>
            </w:r>
            <w:r w:rsidRPr="00B63CE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QTJBZD2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2</w:t>
            </w:r>
            <w:r w:rsidRPr="00B63CE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QTJBZD3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其他疾病诊断</w:t>
            </w:r>
            <w:r w:rsidRPr="00B63CE7">
              <w:rPr>
                <w:rFonts w:hint="eastAsia"/>
              </w:rPr>
              <w:t>3</w:t>
            </w:r>
            <w:r w:rsidRPr="00B63CE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VARCHAR2(50)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HKDZLX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户口地址类型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VARCHAR2(1)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HKSJDMZJS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户口市（浙江</w:t>
            </w:r>
            <w:r w:rsidRPr="00B63CE7">
              <w:rPr>
                <w:rFonts w:hint="eastAsia"/>
              </w:rPr>
              <w:lastRenderedPageBreak/>
              <w:t>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lastRenderedPageBreak/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HKQXDMZJS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户口区县（浙江省）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HKJDDMZJS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户口街道（浙江省）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HKXXDZZJS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户口详细地址（浙江省）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HKSFDMWS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户口省份代码（外省）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HKSJDMWS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proofErr w:type="gramStart"/>
            <w:r w:rsidRPr="00B63CE7">
              <w:rPr>
                <w:rFonts w:hint="eastAsia"/>
              </w:rPr>
              <w:t>户口市</w:t>
            </w:r>
            <w:proofErr w:type="gramEnd"/>
            <w:r w:rsidRPr="00B63CE7">
              <w:rPr>
                <w:rFonts w:hint="eastAsia"/>
              </w:rPr>
              <w:t>代码（外省）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HKQXDMWS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户口区县（外省）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HKJDDMWS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户口街道（外省）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HKXXDZWS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户口详细地址（外省）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GJHDQ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国家或地区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JZDZLX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居住地址类型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VARCHAR2(1)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JZSJDMZJS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居住地市（浙江省）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JZQXDMZJS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居住地区县（浙江省）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JZJDDMZJS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居住地街道（浙江省）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JZXXDZZJS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居住地详细地址（浙江省）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JZSFDMWS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居住地省（外</w:t>
            </w:r>
            <w:r w:rsidRPr="00B63CE7">
              <w:rPr>
                <w:rFonts w:hint="eastAsia"/>
              </w:rPr>
              <w:lastRenderedPageBreak/>
              <w:t>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lastRenderedPageBreak/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JZSJDMWS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居住地市（外省）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JZQXDMWS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居住地区县（外省）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Pr="0041168D" w:rsidRDefault="00D2665A" w:rsidP="00D2665A">
            <w:r w:rsidRPr="0041168D">
              <w:t>JZJDDMWS</w:t>
            </w:r>
          </w:p>
        </w:tc>
        <w:tc>
          <w:tcPr>
            <w:tcW w:w="1894" w:type="dxa"/>
          </w:tcPr>
          <w:p w:rsidR="00D2665A" w:rsidRPr="00B63CE7" w:rsidRDefault="00D2665A" w:rsidP="00D2665A">
            <w:pPr>
              <w:rPr>
                <w:rFonts w:hint="eastAsia"/>
              </w:rPr>
            </w:pPr>
            <w:r w:rsidRPr="00B63CE7">
              <w:rPr>
                <w:rFonts w:hint="eastAsia"/>
              </w:rPr>
              <w:t>居住地街道（外省）</w:t>
            </w:r>
          </w:p>
        </w:tc>
        <w:tc>
          <w:tcPr>
            <w:tcW w:w="1842" w:type="dxa"/>
          </w:tcPr>
          <w:p w:rsidR="00D2665A" w:rsidRPr="004B5FDA" w:rsidRDefault="00D2665A" w:rsidP="00D2665A">
            <w:r w:rsidRPr="004B5FDA">
              <w:t>VARCHAR2(20)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2665A" w:rsidTr="00720B0C">
        <w:tc>
          <w:tcPr>
            <w:tcW w:w="610" w:type="dxa"/>
          </w:tcPr>
          <w:p w:rsidR="00D2665A" w:rsidRPr="00E60C14" w:rsidRDefault="00D2665A" w:rsidP="00D2665A">
            <w:pPr>
              <w:pStyle w:val="af0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D2665A" w:rsidRDefault="00D2665A" w:rsidP="00D2665A">
            <w:r w:rsidRPr="0041168D">
              <w:t>JZXXDZWS</w:t>
            </w:r>
          </w:p>
        </w:tc>
        <w:tc>
          <w:tcPr>
            <w:tcW w:w="1894" w:type="dxa"/>
          </w:tcPr>
          <w:p w:rsidR="00D2665A" w:rsidRDefault="00D2665A" w:rsidP="00D2665A">
            <w:r w:rsidRPr="00B63CE7">
              <w:rPr>
                <w:rFonts w:hint="eastAsia"/>
              </w:rPr>
              <w:t>居住地详细地址（外省）</w:t>
            </w:r>
          </w:p>
        </w:tc>
        <w:tc>
          <w:tcPr>
            <w:tcW w:w="1842" w:type="dxa"/>
          </w:tcPr>
          <w:p w:rsidR="00D2665A" w:rsidRDefault="00D2665A" w:rsidP="00D2665A">
            <w:r w:rsidRPr="004B5FDA">
              <w:t>VARCHAR2(200)</w:t>
            </w:r>
          </w:p>
        </w:tc>
        <w:tc>
          <w:tcPr>
            <w:tcW w:w="704" w:type="dxa"/>
          </w:tcPr>
          <w:p w:rsidR="00D2665A" w:rsidRPr="00F56D69" w:rsidRDefault="00D2665A" w:rsidP="00D2665A">
            <w:r w:rsidRPr="00F56D69">
              <w:t>Y</w:t>
            </w:r>
          </w:p>
        </w:tc>
        <w:tc>
          <w:tcPr>
            <w:tcW w:w="1019" w:type="dxa"/>
          </w:tcPr>
          <w:p w:rsidR="00D2665A" w:rsidRPr="00E60C14" w:rsidRDefault="00D2665A" w:rsidP="00D2665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093A1A" w:rsidRDefault="005F3E9F" w:rsidP="00093A1A"/>
    <w:p w:rsidR="005F3E9F" w:rsidRDefault="00D2665A" w:rsidP="009A012E">
      <w:pPr>
        <w:pStyle w:val="3"/>
        <w:numPr>
          <w:ilvl w:val="0"/>
          <w:numId w:val="10"/>
        </w:numPr>
        <w:spacing w:line="416" w:lineRule="auto"/>
      </w:pPr>
      <w:r w:rsidRPr="00D2665A">
        <w:rPr>
          <w:rFonts w:hint="eastAsia"/>
        </w:rPr>
        <w:t>队列疾病</w:t>
      </w:r>
      <w:proofErr w:type="gramStart"/>
      <w:r w:rsidRPr="00D2665A">
        <w:rPr>
          <w:rFonts w:hint="eastAsia"/>
        </w:rPr>
        <w:t>史信息</w:t>
      </w:r>
      <w:proofErr w:type="gramEnd"/>
      <w:r w:rsidR="005F3E9F">
        <w:rPr>
          <w:rFonts w:hint="eastAsia"/>
        </w:rPr>
        <w:t xml:space="preserve"> </w:t>
      </w:r>
      <w:r w:rsidRPr="00D2665A">
        <w:t>DLJBSXX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720B0C">
        <w:tc>
          <w:tcPr>
            <w:tcW w:w="610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720B0C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个人码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>
              <w:t>N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ID14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条形码号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INPUTNAME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录入人员姓名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CHECKDATE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调查日期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STARTTIME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调查开始时间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姓名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YIBAOKA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proofErr w:type="gramStart"/>
            <w:r w:rsidRPr="0007304C">
              <w:rPr>
                <w:rFonts w:hint="eastAsia"/>
              </w:rPr>
              <w:t>医</w:t>
            </w:r>
            <w:proofErr w:type="gramEnd"/>
            <w:r w:rsidRPr="0007304C">
              <w:rPr>
                <w:rFonts w:hint="eastAsia"/>
              </w:rPr>
              <w:t>保卡号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DIABETES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是否已诊断糖尿病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ANTIDIA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您今天是否服用降糖药或注射胰岛素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BIRTHDAY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出生日期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SEX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性别：</w:t>
            </w: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男</w:t>
            </w:r>
            <w:r w:rsidRPr="0007304C">
              <w:rPr>
                <w:rFonts w:hint="eastAsia"/>
              </w:rPr>
              <w:t>2</w:t>
            </w:r>
            <w:r w:rsidRPr="0007304C">
              <w:rPr>
                <w:rFonts w:hint="eastAsia"/>
              </w:rPr>
              <w:t>女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IDCARD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身份证号码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ADDRESS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详细家庭现住地址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POSTCODE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邮政编码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PHONE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固定电话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MOBILE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手机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OTHERMOBILE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丈夫</w:t>
            </w:r>
            <w:r w:rsidRPr="0007304C">
              <w:rPr>
                <w:rFonts w:hint="eastAsia"/>
              </w:rPr>
              <w:t>/</w:t>
            </w:r>
            <w:r w:rsidRPr="0007304C">
              <w:rPr>
                <w:rFonts w:hint="eastAsia"/>
              </w:rPr>
              <w:t>妻子手机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VARCHAR2(20)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自从上次</w:t>
            </w:r>
            <w:r w:rsidRPr="0007304C">
              <w:rPr>
                <w:rFonts w:hint="eastAsia"/>
              </w:rPr>
              <w:t>2011</w:t>
            </w:r>
            <w:r w:rsidRPr="0007304C">
              <w:rPr>
                <w:rFonts w:hint="eastAsia"/>
              </w:rPr>
              <w:t>年</w:t>
            </w:r>
            <w:r w:rsidRPr="0007304C">
              <w:rPr>
                <w:rFonts w:hint="eastAsia"/>
              </w:rPr>
              <w:t>REACTION</w:t>
            </w:r>
            <w:r w:rsidRPr="0007304C">
              <w:rPr>
                <w:rFonts w:hint="eastAsia"/>
              </w:rPr>
              <w:t>健康检查之后，是否有医生或其他医务人员告诉您，您患有糖尿病</w:t>
            </w:r>
            <w:r w:rsidRPr="0007304C">
              <w:rPr>
                <w:rFonts w:hint="eastAsia"/>
              </w:rPr>
              <w:t xml:space="preserve">1. </w:t>
            </w:r>
            <w:r w:rsidRPr="0007304C">
              <w:rPr>
                <w:rFonts w:hint="eastAsia"/>
              </w:rPr>
              <w:t>是，新诊断的</w:t>
            </w:r>
            <w:r w:rsidRPr="0007304C">
              <w:rPr>
                <w:rFonts w:hint="eastAsia"/>
              </w:rPr>
              <w:t xml:space="preserve">2. </w:t>
            </w:r>
            <w:r w:rsidRPr="0007304C">
              <w:rPr>
                <w:rFonts w:hint="eastAsia"/>
              </w:rPr>
              <w:t>是，但上次调查前或调查中就已诊断</w:t>
            </w:r>
            <w:r w:rsidRPr="0007304C">
              <w:rPr>
                <w:rFonts w:hint="eastAsia"/>
              </w:rPr>
              <w:t xml:space="preserve">0.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DIA_DAT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医生第一次告诉您患有糖尿病的时间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DIA_DAT9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医生第一次告诉您患有糖尿病的时间</w:t>
            </w:r>
            <w:r w:rsidRPr="0007304C">
              <w:rPr>
                <w:rFonts w:hint="eastAsia"/>
              </w:rPr>
              <w:t>,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您是否使用胰岛素</w:t>
            </w:r>
            <w:r w:rsidRPr="0007304C">
              <w:rPr>
                <w:rFonts w:hint="eastAsia"/>
              </w:rPr>
              <w:t xml:space="preserve">1. 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已使用了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年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月</w:t>
            </w:r>
            <w:r w:rsidRPr="0007304C">
              <w:rPr>
                <w:rFonts w:hint="eastAsia"/>
              </w:rPr>
              <w:t xml:space="preserve"> 2. </w:t>
            </w:r>
            <w:r w:rsidRPr="0007304C">
              <w:rPr>
                <w:rFonts w:hint="eastAsia"/>
              </w:rPr>
              <w:lastRenderedPageBreak/>
              <w:t>是，但上次调查前就已使用</w:t>
            </w:r>
            <w:r w:rsidRPr="0007304C">
              <w:rPr>
                <w:rFonts w:hint="eastAsia"/>
              </w:rPr>
              <w:t xml:space="preserve"> 0.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lastRenderedPageBreak/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INSULIN_YEAR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胰岛素使用几年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INSULIN_MONTH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胰岛素使用</w:t>
            </w:r>
            <w:proofErr w:type="gramStart"/>
            <w:r w:rsidRPr="0007304C">
              <w:rPr>
                <w:rFonts w:hint="eastAsia"/>
              </w:rPr>
              <w:t>几</w:t>
            </w:r>
            <w:proofErr w:type="gramEnd"/>
            <w:r w:rsidRPr="0007304C">
              <w:rPr>
                <w:rFonts w:hint="eastAsia"/>
              </w:rPr>
              <w:t>月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ORALANTIDIA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您使用口服降糖药（包括中药）吗？</w:t>
            </w:r>
            <w:r w:rsidRPr="0007304C">
              <w:rPr>
                <w:rFonts w:hint="eastAsia"/>
              </w:rPr>
              <w:t xml:space="preserve">1. 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已使用了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年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月</w:t>
            </w:r>
            <w:r w:rsidRPr="0007304C">
              <w:rPr>
                <w:rFonts w:hint="eastAsia"/>
              </w:rPr>
              <w:t xml:space="preserve"> 2. </w:t>
            </w:r>
            <w:r w:rsidRPr="0007304C">
              <w:rPr>
                <w:rFonts w:hint="eastAsia"/>
              </w:rPr>
              <w:t>是，但上次调查前就已使用</w:t>
            </w:r>
            <w:r w:rsidRPr="0007304C">
              <w:rPr>
                <w:rFonts w:hint="eastAsia"/>
              </w:rPr>
              <w:t xml:space="preserve"> 0.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ORAL_YEAR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口服降糖药使用几年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ORAL_MONTH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口服降糖药使用</w:t>
            </w:r>
            <w:proofErr w:type="gramStart"/>
            <w:r w:rsidRPr="0007304C">
              <w:rPr>
                <w:rFonts w:hint="eastAsia"/>
              </w:rPr>
              <w:t>几</w:t>
            </w:r>
            <w:proofErr w:type="gramEnd"/>
            <w:r w:rsidRPr="0007304C">
              <w:rPr>
                <w:rFonts w:hint="eastAsia"/>
              </w:rPr>
              <w:t>月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</w:t>
            </w:r>
          </w:p>
        </w:tc>
        <w:tc>
          <w:tcPr>
            <w:tcW w:w="1894" w:type="dxa"/>
          </w:tcPr>
          <w:p w:rsidR="00CB142E" w:rsidRDefault="00CB142E" w:rsidP="00CB142E">
            <w:r w:rsidRPr="0007304C">
              <w:rPr>
                <w:rFonts w:hint="eastAsia"/>
              </w:rPr>
              <w:t>降糖药</w:t>
            </w:r>
            <w:r>
              <w:rPr>
                <w:rFonts w:hint="eastAsia"/>
              </w:rPr>
              <w:t>类型</w:t>
            </w:r>
          </w:p>
          <w:p w:rsidR="00CB142E" w:rsidRPr="0007304C" w:rsidRDefault="00CB142E" w:rsidP="00CB142E">
            <w:pPr>
              <w:rPr>
                <w:rFonts w:hint="eastAsia"/>
              </w:rPr>
            </w:pPr>
            <w:proofErr w:type="gramStart"/>
            <w:r w:rsidRPr="0007304C">
              <w:rPr>
                <w:rFonts w:hint="eastAsia"/>
              </w:rPr>
              <w:t>磺</w:t>
            </w:r>
            <w:proofErr w:type="gramEnd"/>
            <w:r w:rsidRPr="0007304C">
              <w:rPr>
                <w:rFonts w:hint="eastAsia"/>
              </w:rPr>
              <w:t>脲类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MET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双</w:t>
            </w:r>
            <w:proofErr w:type="gramStart"/>
            <w:r w:rsidRPr="0007304C">
              <w:rPr>
                <w:rFonts w:hint="eastAsia"/>
              </w:rPr>
              <w:t>胍</w:t>
            </w:r>
            <w:proofErr w:type="gramEnd"/>
            <w:r w:rsidRPr="0007304C">
              <w:rPr>
                <w:rFonts w:hint="eastAsia"/>
              </w:rPr>
              <w:t>类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TZD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proofErr w:type="gramStart"/>
            <w:r w:rsidRPr="0007304C">
              <w:rPr>
                <w:rFonts w:hint="eastAsia"/>
              </w:rPr>
              <w:t>噻唑烷二酮</w:t>
            </w:r>
            <w:proofErr w:type="gramEnd"/>
            <w:r w:rsidRPr="0007304C">
              <w:rPr>
                <w:rFonts w:hint="eastAsia"/>
              </w:rPr>
              <w:t>类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AKA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阿卡波糖类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SECRE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非</w:t>
            </w:r>
            <w:proofErr w:type="gramStart"/>
            <w:r w:rsidRPr="0007304C">
              <w:rPr>
                <w:rFonts w:hint="eastAsia"/>
              </w:rPr>
              <w:t>磺</w:t>
            </w:r>
            <w:proofErr w:type="gramEnd"/>
            <w:r w:rsidRPr="0007304C">
              <w:rPr>
                <w:rFonts w:hint="eastAsia"/>
              </w:rPr>
              <w:t>脲类促泌剂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DPP4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DPP-4</w:t>
            </w:r>
            <w:r w:rsidRPr="0007304C">
              <w:rPr>
                <w:rFonts w:hint="eastAsia"/>
              </w:rPr>
              <w:t>抑制剂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OTHERDRUG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其他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OTHERDRUG_NAME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其它药物名称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GLP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您使用</w:t>
            </w:r>
            <w:r w:rsidRPr="0007304C">
              <w:rPr>
                <w:rFonts w:hint="eastAsia"/>
              </w:rPr>
              <w:t>GLP-1</w:t>
            </w:r>
            <w:r w:rsidRPr="0007304C">
              <w:rPr>
                <w:rFonts w:hint="eastAsia"/>
              </w:rPr>
              <w:t>受体激动剂吗？</w:t>
            </w:r>
            <w:r w:rsidRPr="0007304C">
              <w:rPr>
                <w:rFonts w:hint="eastAsia"/>
              </w:rPr>
              <w:t xml:space="preserve">1. 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已使用了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年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月</w:t>
            </w:r>
            <w:r w:rsidRPr="0007304C">
              <w:rPr>
                <w:rFonts w:hint="eastAsia"/>
              </w:rPr>
              <w:t xml:space="preserve"> 2. </w:t>
            </w:r>
            <w:r w:rsidRPr="0007304C">
              <w:rPr>
                <w:rFonts w:hint="eastAsia"/>
              </w:rPr>
              <w:t>是，但上次调查前就已使用</w:t>
            </w:r>
            <w:r w:rsidRPr="0007304C">
              <w:rPr>
                <w:rFonts w:hint="eastAsia"/>
              </w:rPr>
              <w:t xml:space="preserve">0.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GLP_YEAR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GLP-1</w:t>
            </w:r>
            <w:r w:rsidRPr="0007304C">
              <w:rPr>
                <w:rFonts w:hint="eastAsia"/>
              </w:rPr>
              <w:t>使用年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GLP_MONTH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GLP-1</w:t>
            </w:r>
            <w:r w:rsidRPr="0007304C">
              <w:rPr>
                <w:rFonts w:hint="eastAsia"/>
              </w:rPr>
              <w:t>使用月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TUMOR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您患有肿瘤？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否（转问</w:t>
            </w:r>
            <w:r w:rsidRPr="0007304C">
              <w:rPr>
                <w:rFonts w:hint="eastAsia"/>
              </w:rPr>
              <w:t>D1</w:t>
            </w:r>
            <w:r w:rsidRPr="0007304C">
              <w:rPr>
                <w:rFonts w:hint="eastAsia"/>
              </w:rPr>
              <w:t>）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EXING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该肿瘤是否为恶性？（如有记录，请拍照）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LITU</w:t>
            </w:r>
          </w:p>
        </w:tc>
        <w:tc>
          <w:tcPr>
            <w:tcW w:w="1894" w:type="dxa"/>
          </w:tcPr>
          <w:p w:rsidR="00CB142E" w:rsidRDefault="00CB142E" w:rsidP="00CB142E">
            <w:r w:rsidRPr="0007304C">
              <w:rPr>
                <w:rFonts w:hint="eastAsia"/>
              </w:rPr>
              <w:t>恶性肿瘤原发部位</w:t>
            </w:r>
          </w:p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肝癌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PANTU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2 </w:t>
            </w:r>
            <w:r w:rsidRPr="0007304C">
              <w:rPr>
                <w:rFonts w:hint="eastAsia"/>
              </w:rPr>
              <w:t>胰腺癌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STOTU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胃癌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COLOTU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结直肠癌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BRETU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乳腺癌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GONGTU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6.</w:t>
            </w:r>
            <w:r w:rsidRPr="0007304C">
              <w:rPr>
                <w:rFonts w:hint="eastAsia"/>
              </w:rPr>
              <w:t>宫颈癌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LUANTU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7.</w:t>
            </w:r>
            <w:r w:rsidRPr="0007304C">
              <w:rPr>
                <w:rFonts w:hint="eastAsia"/>
              </w:rPr>
              <w:t>卵巢癌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EDOTU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8.</w:t>
            </w:r>
            <w:r w:rsidRPr="0007304C">
              <w:rPr>
                <w:rFonts w:hint="eastAsia"/>
              </w:rPr>
              <w:t>子宫内膜癌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QLXTU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前列腺癌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PANGTU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10.</w:t>
            </w:r>
            <w:r w:rsidRPr="0007304C">
              <w:rPr>
                <w:rFonts w:hint="eastAsia"/>
              </w:rPr>
              <w:t>膀胱癌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KIDTU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11.</w:t>
            </w:r>
            <w:r w:rsidRPr="0007304C">
              <w:rPr>
                <w:rFonts w:hint="eastAsia"/>
              </w:rPr>
              <w:t>肾癌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LINBAXU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12.</w:t>
            </w:r>
            <w:r w:rsidRPr="0007304C">
              <w:rPr>
                <w:rFonts w:hint="eastAsia"/>
              </w:rPr>
              <w:t>淋巴瘤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BXTU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13.</w:t>
            </w:r>
            <w:r w:rsidRPr="0007304C">
              <w:rPr>
                <w:rFonts w:hint="eastAsia"/>
              </w:rPr>
              <w:t>白血病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LUNGTU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14.</w:t>
            </w:r>
            <w:r w:rsidRPr="0007304C">
              <w:rPr>
                <w:rFonts w:hint="eastAsia"/>
              </w:rPr>
              <w:t>肺癌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THYRTU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15.</w:t>
            </w:r>
            <w:r w:rsidRPr="0007304C">
              <w:rPr>
                <w:rFonts w:hint="eastAsia"/>
              </w:rPr>
              <w:t>甲状腺癌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OTHERTU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16. </w:t>
            </w:r>
            <w:r w:rsidRPr="0007304C">
              <w:rPr>
                <w:rFonts w:hint="eastAsia"/>
              </w:rPr>
              <w:t>其他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OTHERTU1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其它具体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是否进行以下治疗，选择已做治疗：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手术治疗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放疗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TUTREAT3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化疗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TUTREAT4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</w:t>
            </w:r>
            <w:r w:rsidRPr="0007304C">
              <w:rPr>
                <w:rFonts w:hint="eastAsia"/>
              </w:rPr>
              <w:t>介入治疗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TUTREAT5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其他治疗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TUTREAT5_1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其他治疗具体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TUTREAT0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TUTREAT9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部位</w:t>
            </w:r>
            <w:proofErr w:type="gramStart"/>
            <w:r w:rsidRPr="0007304C">
              <w:rPr>
                <w:rFonts w:hint="eastAsia"/>
              </w:rPr>
              <w:t>一</w:t>
            </w:r>
            <w:proofErr w:type="gramEnd"/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部位二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TUPART3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部位三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确诊日期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确诊日期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TUDAT3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确诊日期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确诊医院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确诊医院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TUHOS3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确诊医院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确诊依据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确诊依据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TUBASIS3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确诊依据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TUTYPE1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病理类型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Tr="00935649">
        <w:tc>
          <w:tcPr>
            <w:tcW w:w="610" w:type="dxa"/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TUTYPE2</w:t>
            </w:r>
          </w:p>
        </w:tc>
        <w:tc>
          <w:tcPr>
            <w:tcW w:w="1894" w:type="dxa"/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病理类型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</w:tcPr>
          <w:p w:rsidR="00CB142E" w:rsidRDefault="00CB142E" w:rsidP="00CB142E">
            <w:r w:rsidRPr="000550F9">
              <w:t>Y</w:t>
            </w:r>
          </w:p>
        </w:tc>
        <w:tc>
          <w:tcPr>
            <w:tcW w:w="1019" w:type="dxa"/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病理类型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935649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病理分期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935649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病理分期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病理分期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是否转移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是否转移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是否转移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转移部位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转移部位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转移部位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手术部位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手术部位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手术部位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手术日期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手术日期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手术日期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手术医院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手术医院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手术医院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放疗时间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放疗时间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放疗时间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放疗治疗单位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放疗治疗单位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放疗治疗单位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化疗时间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化疗时间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化疗时间</w:t>
            </w:r>
            <w:r w:rsidRPr="0007304C"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化疗治疗单位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化疗治疗单位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化疗治疗单位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您是否保留了一些住院记录或是住院缴费记录？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（如有记录，请拍照）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现场调查人员初步诊断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确诊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可疑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您患有心肌梗塞？</w:t>
            </w:r>
            <w:r w:rsidRPr="0007304C">
              <w:rPr>
                <w:rFonts w:hint="eastAsia"/>
              </w:rPr>
              <w:t xml:space="preserve"> 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心肌梗塞发病时间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MI_ZHU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心肌梗塞是否住院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MIZHU_REASON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心肌梗塞住院原因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心肌梗塞医院及科室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MIHOS_ID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心肌梗塞住院号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MIHOS_DAT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心肌梗塞入院</w:t>
            </w:r>
            <w:r w:rsidRPr="0007304C">
              <w:rPr>
                <w:rFonts w:hint="eastAsia"/>
              </w:rPr>
              <w:lastRenderedPageBreak/>
              <w:t>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MI_ECG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是否进行心电图检查？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 xml:space="preserve"> 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 xml:space="preserve"> 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 xml:space="preserve"> 9. 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MI_ECG1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MI_ENZY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是否进行血清酶检查？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 xml:space="preserve"> 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 xml:space="preserve"> 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 xml:space="preserve"> 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MI_ENZY1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MI_CA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是否进行肌钙蛋白（肌钙蛋白</w:t>
            </w:r>
            <w:r w:rsidRPr="0007304C">
              <w:rPr>
                <w:rFonts w:hint="eastAsia"/>
              </w:rPr>
              <w:t>T (cTnT)</w:t>
            </w:r>
            <w:r w:rsidRPr="0007304C">
              <w:rPr>
                <w:rFonts w:hint="eastAsia"/>
              </w:rPr>
              <w:t>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 xml:space="preserve"> 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 xml:space="preserve"> 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 xml:space="preserve"> 9. 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MI_CA1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MI_CORO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是否进行了冠状动脉造影？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 xml:space="preserve"> 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 xml:space="preserve"> 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 xml:space="preserve"> 9. 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MI_CORO1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是否进行以下治疗，选择已做治疗</w:t>
            </w:r>
            <w:r w:rsidRPr="0007304C">
              <w:rPr>
                <w:rFonts w:hint="eastAsia"/>
              </w:rPr>
              <w:t>:(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溶栓治疗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介入治疗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冠脉搭桥术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药物治疗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其它治疗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MITREAT5_1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其它治疗详细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VARCHAR2(200)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0.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MITREAT9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9 .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您是否保留了一些住院记录或是住院缴费记录？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（如有记录，请拍照）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现场调查人</w:t>
            </w:r>
            <w:r w:rsidRPr="0007304C">
              <w:rPr>
                <w:rFonts w:hint="eastAsia"/>
              </w:rPr>
              <w:lastRenderedPageBreak/>
              <w:t>员初步诊断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确诊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可疑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STROKE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您患有脑卒中（脑梗塞或脑出血）？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脑卒中发病时间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STRO_ZHU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脑卒中是否住院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STROZHU_REASON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脑卒中住院原因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脑卒中医院及科室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STROHOS_ID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脑卒中住院号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STROHOS_DAT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脑卒中入院日期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STRO_CT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</w:t>
            </w:r>
            <w:r w:rsidRPr="0007304C">
              <w:rPr>
                <w:rFonts w:hint="eastAsia"/>
              </w:rPr>
              <w:t>CT</w:t>
            </w:r>
            <w:r w:rsidRPr="0007304C">
              <w:rPr>
                <w:rFonts w:hint="eastAsia"/>
              </w:rPr>
              <w:t>扫描？如有记录，拍照</w:t>
            </w:r>
            <w:r w:rsidRPr="0007304C">
              <w:rPr>
                <w:rFonts w:hint="eastAsia"/>
              </w:rPr>
              <w:t>) 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STRO_CT1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CT</w:t>
            </w:r>
            <w:r w:rsidRPr="0007304C">
              <w:rPr>
                <w:rFonts w:hint="eastAsia"/>
              </w:rPr>
              <w:t>异常结果为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STRO_MR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是否进行了核磁共振检查？如有记录，</w:t>
            </w:r>
            <w:r w:rsidRPr="0007304C">
              <w:rPr>
                <w:rFonts w:hint="eastAsia"/>
              </w:rPr>
              <w:lastRenderedPageBreak/>
              <w:t>拍照</w:t>
            </w:r>
            <w:r w:rsidRPr="0007304C">
              <w:rPr>
                <w:rFonts w:hint="eastAsia"/>
              </w:rPr>
              <w:t>) 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STRO_MR1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核磁异常结果为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STRO_YAO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是否进行了腰穿检查？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STRO_YAO1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腰穿异常结果为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STRO_NAO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是否进行了脑血管造影？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STRO_NAO1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脑血管造影</w:t>
            </w:r>
            <w:r w:rsidRPr="0007304C">
              <w:rPr>
                <w:rFonts w:hint="eastAsia"/>
              </w:rPr>
              <w:t>,</w:t>
            </w:r>
            <w:r w:rsidRPr="0007304C">
              <w:rPr>
                <w:rFonts w:hint="eastAsia"/>
              </w:rPr>
              <w:t>异常结果为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您是否进行以下治疗，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选择已做治疗</w:t>
            </w:r>
            <w:r w:rsidRPr="0007304C">
              <w:rPr>
                <w:rFonts w:hint="eastAsia"/>
              </w:rPr>
              <w:t xml:space="preserve"> 1.</w:t>
            </w:r>
            <w:r w:rsidRPr="0007304C">
              <w:rPr>
                <w:rFonts w:hint="eastAsia"/>
              </w:rPr>
              <w:t>外科手术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2 </w:t>
            </w:r>
            <w:r w:rsidRPr="0007304C">
              <w:rPr>
                <w:rFonts w:hint="eastAsia"/>
              </w:rPr>
              <w:t>溶栓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3 </w:t>
            </w:r>
            <w:r w:rsidRPr="0007304C">
              <w:rPr>
                <w:rFonts w:hint="eastAsia"/>
              </w:rPr>
              <w:t>脑血管成形术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4 </w:t>
            </w:r>
            <w:r w:rsidRPr="0007304C">
              <w:rPr>
                <w:rFonts w:hint="eastAsia"/>
              </w:rPr>
              <w:t>药物治疗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5 </w:t>
            </w:r>
            <w:r w:rsidRPr="0007304C">
              <w:rPr>
                <w:rFonts w:hint="eastAsia"/>
              </w:rPr>
              <w:t>其它治疗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STRO_TREAT5_1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5 </w:t>
            </w:r>
            <w:r w:rsidRPr="0007304C">
              <w:rPr>
                <w:rFonts w:hint="eastAsia"/>
              </w:rPr>
              <w:t>其它治疗具体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935649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0 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935649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STRO_TREAT9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9 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医生是否告知如下诊断：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蛛网膜下腔出血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脑栓塞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脑实质出血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脑梗塞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其他类型脑卒中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STRO_DIAG5_1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其他类型脑卒中具体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您是否保留了一些住院记录或是住院缴费记录？（如有记录，拍照）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现场调查人员初步诊断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确诊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可疑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您患有充血性</w:t>
            </w:r>
            <w:r w:rsidRPr="0007304C">
              <w:rPr>
                <w:rFonts w:hint="eastAsia"/>
              </w:rPr>
              <w:lastRenderedPageBreak/>
              <w:t>心力衰竭？</w:t>
            </w:r>
            <w:r w:rsidRPr="0007304C">
              <w:rPr>
                <w:rFonts w:hint="eastAsia"/>
              </w:rPr>
              <w:t xml:space="preserve"> 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充血性心力衰竭发病时间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HF_ZHU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充血性心力衰竭是否住院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HFZHU_REASON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充血性心力衰竭住院原因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充血性心力衰竭医院及科室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HFHOS_ID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充血性心力衰竭住院号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HFHOS_DAT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充血性心力衰竭入院日期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是否进行了胸部</w:t>
            </w:r>
            <w:r w:rsidRPr="0007304C">
              <w:rPr>
                <w:rFonts w:hint="eastAsia"/>
              </w:rPr>
              <w:t>X</w:t>
            </w:r>
            <w:r w:rsidRPr="0007304C">
              <w:rPr>
                <w:rFonts w:hint="eastAsia"/>
              </w:rPr>
              <w:t>光片检查？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是，不知道结果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HF_X1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如果检查异常，结果为</w:t>
            </w:r>
            <w:r w:rsidRPr="0007304C">
              <w:rPr>
                <w:rFonts w:hint="eastAsia"/>
              </w:rPr>
              <w:t>__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是否进行了超声心动图检查？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</w:t>
            </w:r>
            <w:r w:rsidRPr="0007304C">
              <w:rPr>
                <w:rFonts w:hint="eastAsia"/>
              </w:rPr>
              <w:lastRenderedPageBreak/>
              <w:t>不知道结果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如果检查异常，结果为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左室射血分数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HF_NUCLEI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是否进行了核素心肌显像检查？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是，不知道结果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HF_NUCLEI1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如果检查异常，结果为</w:t>
            </w:r>
            <w:r w:rsidRPr="0007304C">
              <w:rPr>
                <w:rFonts w:hint="eastAsia"/>
              </w:rPr>
              <w:t>__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HF_DAO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是否进行了心脏导管检查？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是，异常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是，正常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是，不知道结果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HF_DAO1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如果检查异常，结果为</w:t>
            </w:r>
            <w:r w:rsidRPr="0007304C">
              <w:rPr>
                <w:rFonts w:hint="eastAsia"/>
              </w:rPr>
              <w:t>__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是否进行以下治疗</w:t>
            </w:r>
            <w:r w:rsidRPr="0007304C">
              <w:rPr>
                <w:rFonts w:hint="eastAsia"/>
              </w:rPr>
              <w:t>? 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药物治疗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冠脉搭桥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介入治疗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其它治疗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HF_TREAT4_1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其它治疗具体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HF_TREAT9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您是否保留了一些住院记录或是住院缴费记录？（如有记录，拍照）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现场调查人员初步诊断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确诊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可疑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您患有慢性肾衰？</w:t>
            </w:r>
            <w:r w:rsidRPr="0007304C">
              <w:rPr>
                <w:rFonts w:hint="eastAsia"/>
              </w:rPr>
              <w:t xml:space="preserve"> 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慢性肾衰发病时间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KD_ZHU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慢性肾衰是否住院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KDZHU_REASON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慢性肾衰住院原因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慢性肾衰医院及科室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KDHOS_ID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慢性肾衰住院号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KDHOS_DAT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慢性肾衰入院日期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KD_BLOOD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是否进行血液透析治疗？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KD_FU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是否进行腹腔透析治疗？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KD_KD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是否进行了肾移植？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  <w:r w:rsidRPr="0007304C">
              <w:rPr>
                <w:rFonts w:hint="eastAsia"/>
              </w:rPr>
              <w:t>9.</w:t>
            </w:r>
            <w:r w:rsidRPr="0007304C">
              <w:rPr>
                <w:rFonts w:hint="eastAsia"/>
              </w:rPr>
              <w:t>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医生是否告知肾衰是由如下原因导致？</w:t>
            </w:r>
            <w:r w:rsidRPr="0007304C">
              <w:rPr>
                <w:rFonts w:hint="eastAsia"/>
              </w:rPr>
              <w:t xml:space="preserve"> 1.</w:t>
            </w:r>
            <w:r w:rsidRPr="0007304C">
              <w:rPr>
                <w:rFonts w:hint="eastAsia"/>
              </w:rPr>
              <w:t>肾脏疾病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下泌尿系梗阻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高血压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4.</w:t>
            </w:r>
            <w:r w:rsidRPr="0007304C">
              <w:rPr>
                <w:rFonts w:hint="eastAsia"/>
              </w:rPr>
              <w:t>糖尿病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5.</w:t>
            </w:r>
            <w:r w:rsidRPr="0007304C">
              <w:rPr>
                <w:rFonts w:hint="eastAsia"/>
              </w:rPr>
              <w:t>其它原因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KD_CREA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是否进行血清肌</w:t>
            </w:r>
            <w:proofErr w:type="gramStart"/>
            <w:r w:rsidRPr="0007304C">
              <w:rPr>
                <w:rFonts w:hint="eastAsia"/>
              </w:rPr>
              <w:t>酐</w:t>
            </w:r>
            <w:proofErr w:type="gramEnd"/>
            <w:r w:rsidRPr="0007304C">
              <w:rPr>
                <w:rFonts w:hint="eastAsia"/>
              </w:rPr>
              <w:t>检查？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如有记录，拍照</w:t>
            </w:r>
            <w:r w:rsidRPr="0007304C">
              <w:rPr>
                <w:rFonts w:hint="eastAsia"/>
              </w:rPr>
              <w:t>)1.</w:t>
            </w:r>
            <w:r w:rsidRPr="0007304C">
              <w:rPr>
                <w:rFonts w:hint="eastAsia"/>
              </w:rPr>
              <w:t>有，异常；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有，正常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有，不知结果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KD_CREA1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结果</w:t>
            </w:r>
            <w:r w:rsidRPr="0007304C">
              <w:rPr>
                <w:rFonts w:hint="eastAsia"/>
              </w:rPr>
              <w:t>__mg/dL</w:t>
            </w:r>
            <w:r w:rsidRPr="0007304C">
              <w:rPr>
                <w:rFonts w:hint="eastAsia"/>
              </w:rPr>
              <w:t>或μ</w:t>
            </w:r>
            <w:r w:rsidRPr="0007304C">
              <w:rPr>
                <w:rFonts w:hint="eastAsia"/>
              </w:rPr>
              <w:t>mol/L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KD_GFR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是否知道您的肾小球滤过率？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有，异常</w:t>
            </w:r>
            <w:r w:rsidRPr="0007304C">
              <w:rPr>
                <w:rFonts w:hint="eastAsia"/>
              </w:rPr>
              <w:t xml:space="preserve"> 2.</w:t>
            </w:r>
            <w:r w:rsidRPr="0007304C">
              <w:rPr>
                <w:rFonts w:hint="eastAsia"/>
              </w:rPr>
              <w:t>有，正常</w:t>
            </w:r>
            <w:r w:rsidRPr="0007304C">
              <w:rPr>
                <w:rFonts w:hint="eastAsia"/>
              </w:rPr>
              <w:t>3.</w:t>
            </w:r>
            <w:r w:rsidRPr="0007304C">
              <w:rPr>
                <w:rFonts w:hint="eastAsia"/>
              </w:rPr>
              <w:t>有，不知结果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KD_GFR1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结果</w:t>
            </w:r>
            <w:r w:rsidRPr="0007304C">
              <w:rPr>
                <w:rFonts w:hint="eastAsia"/>
              </w:rPr>
              <w:t>__ml/min/1.73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您是否保留了一些住院记录或是住院缴费记录？（如有记录，拍照）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现场调查人员初步诊断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确诊</w:t>
            </w:r>
            <w:r w:rsidRPr="0007304C">
              <w:rPr>
                <w:rFonts w:hint="eastAsia"/>
              </w:rPr>
              <w:t>2.</w:t>
            </w:r>
            <w:r w:rsidRPr="0007304C">
              <w:rPr>
                <w:rFonts w:hint="eastAsia"/>
              </w:rPr>
              <w:t>可疑</w:t>
            </w:r>
            <w:r w:rsidRPr="0007304C">
              <w:rPr>
                <w:rFonts w:hint="eastAsia"/>
              </w:rPr>
              <w:t>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慢性肾炎：</w:t>
            </w: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诊断日期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年</w:t>
            </w:r>
            <w:r w:rsidRPr="0007304C">
              <w:rPr>
                <w:rFonts w:hint="eastAsia"/>
              </w:rPr>
              <w:t>_</w:t>
            </w:r>
            <w:r w:rsidRPr="0007304C">
              <w:rPr>
                <w:rFonts w:hint="eastAsia"/>
              </w:rPr>
              <w:t>月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医院</w:t>
            </w:r>
            <w:r w:rsidRPr="0007304C">
              <w:rPr>
                <w:rFonts w:hint="eastAsia"/>
              </w:rPr>
              <w:t>_)0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慢性肾炎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慢性肾炎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肾病综合征：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 xml:space="preserve">  (</w:t>
            </w:r>
            <w:r w:rsidRPr="0007304C">
              <w:rPr>
                <w:rFonts w:hint="eastAsia"/>
              </w:rPr>
              <w:t>诊断日期</w:t>
            </w:r>
            <w:r w:rsidRPr="0007304C">
              <w:rPr>
                <w:rFonts w:hint="eastAsia"/>
              </w:rPr>
              <w:t xml:space="preserve"> __</w:t>
            </w:r>
            <w:r w:rsidRPr="0007304C">
              <w:rPr>
                <w:rFonts w:hint="eastAsia"/>
              </w:rPr>
              <w:t>医院</w:t>
            </w:r>
            <w:r w:rsidRPr="0007304C">
              <w:rPr>
                <w:rFonts w:hint="eastAsia"/>
              </w:rPr>
              <w:t>__)0.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肾病综合征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lastRenderedPageBreak/>
              <w:t>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lastRenderedPageBreak/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肾病综合征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其他肾脏疾病：</w:t>
            </w:r>
            <w:r w:rsidRPr="0007304C">
              <w:rPr>
                <w:rFonts w:hint="eastAsia"/>
              </w:rPr>
              <w:t>1.</w:t>
            </w:r>
            <w:r w:rsidRPr="0007304C">
              <w:rPr>
                <w:rFonts w:hint="eastAsia"/>
              </w:rPr>
              <w:t>是</w:t>
            </w:r>
            <w:r w:rsidRPr="0007304C">
              <w:rPr>
                <w:rFonts w:hint="eastAsia"/>
              </w:rPr>
              <w:t>(</w:t>
            </w:r>
            <w:r w:rsidRPr="0007304C">
              <w:rPr>
                <w:rFonts w:hint="eastAsia"/>
              </w:rPr>
              <w:t>诊断日期</w:t>
            </w:r>
            <w:r w:rsidRPr="0007304C">
              <w:rPr>
                <w:rFonts w:hint="eastAsia"/>
              </w:rPr>
              <w:t xml:space="preserve"> __</w:t>
            </w:r>
            <w:r w:rsidRPr="0007304C">
              <w:rPr>
                <w:rFonts w:hint="eastAsia"/>
              </w:rPr>
              <w:t>医院</w:t>
            </w:r>
            <w:r w:rsidRPr="0007304C">
              <w:rPr>
                <w:rFonts w:hint="eastAsia"/>
              </w:rPr>
              <w:t>__)0.</w:t>
            </w:r>
            <w:r w:rsidRPr="0007304C">
              <w:rPr>
                <w:rFonts w:hint="eastAsia"/>
              </w:rPr>
              <w:t>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其他肾脏疾病</w:t>
            </w:r>
            <w:r w:rsidRPr="0007304C">
              <w:rPr>
                <w:rFonts w:hint="eastAsia"/>
              </w:rPr>
              <w:t xml:space="preserve"> </w:t>
            </w:r>
            <w:r w:rsidRPr="0007304C">
              <w:rPr>
                <w:rFonts w:hint="eastAsia"/>
              </w:rPr>
              <w:t>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其他肾脏疾病</w:t>
            </w:r>
            <w:r w:rsidRPr="0007304C">
              <w:rPr>
                <w:rFonts w:hint="eastAsia"/>
              </w:rPr>
              <w:t xml:space="preserve">  </w:t>
            </w:r>
            <w:r w:rsidRPr="0007304C">
              <w:rPr>
                <w:rFonts w:hint="eastAsia"/>
              </w:rPr>
              <w:t>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DEATH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：死亡；</w:t>
            </w:r>
            <w:r w:rsidRPr="0007304C">
              <w:rPr>
                <w:rFonts w:hint="eastAsia"/>
              </w:rPr>
              <w:t>0</w:t>
            </w:r>
            <w:r w:rsidRPr="0007304C">
              <w:rPr>
                <w:rFonts w:hint="eastAsia"/>
              </w:rPr>
              <w:t>：存活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CAUSE_D1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死亡原因</w:t>
            </w:r>
            <w:r w:rsidRPr="0007304C"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CAUSE_D2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死亡原因</w:t>
            </w:r>
            <w:r w:rsidRPr="0007304C"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DDATE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死亡时间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裁定后心梗</w:t>
            </w: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：是</w:t>
            </w:r>
            <w:r w:rsidRPr="0007304C">
              <w:rPr>
                <w:rFonts w:hint="eastAsia"/>
              </w:rPr>
              <w:t>0</w:t>
            </w:r>
            <w:r w:rsidRPr="0007304C">
              <w:rPr>
                <w:rFonts w:hint="eastAsia"/>
              </w:rPr>
              <w:t>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STROKE_V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裁定后中风</w:t>
            </w: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：是</w:t>
            </w:r>
            <w:r w:rsidRPr="0007304C">
              <w:rPr>
                <w:rFonts w:hint="eastAsia"/>
              </w:rPr>
              <w:t>0</w:t>
            </w:r>
            <w:r w:rsidRPr="0007304C">
              <w:rPr>
                <w:rFonts w:hint="eastAsia"/>
              </w:rPr>
              <w:t>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裁定后心衰</w:t>
            </w:r>
            <w:r w:rsidRPr="0007304C">
              <w:rPr>
                <w:rFonts w:hint="eastAsia"/>
              </w:rPr>
              <w:t>1</w:t>
            </w:r>
            <w:r w:rsidRPr="0007304C">
              <w:rPr>
                <w:rFonts w:hint="eastAsia"/>
              </w:rPr>
              <w:t>：是</w:t>
            </w:r>
            <w:r w:rsidRPr="0007304C">
              <w:rPr>
                <w:rFonts w:hint="eastAsia"/>
              </w:rPr>
              <w:t>0</w:t>
            </w:r>
            <w:r w:rsidRPr="0007304C">
              <w:rPr>
                <w:rFonts w:hint="eastAsia"/>
              </w:rPr>
              <w:t>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裁定后心</w:t>
            </w:r>
            <w:proofErr w:type="gramStart"/>
            <w:r w:rsidRPr="0007304C">
              <w:rPr>
                <w:rFonts w:hint="eastAsia"/>
              </w:rPr>
              <w:t>梗</w:t>
            </w:r>
            <w:proofErr w:type="gramEnd"/>
            <w:r w:rsidRPr="0007304C">
              <w:rPr>
                <w:rFonts w:hint="eastAsia"/>
              </w:rPr>
              <w:t>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7304C" w:rsidRDefault="00CB142E" w:rsidP="00CB142E">
            <w:pPr>
              <w:rPr>
                <w:rFonts w:hint="eastAsia"/>
              </w:rPr>
            </w:pPr>
            <w:r w:rsidRPr="0007304C">
              <w:rPr>
                <w:rFonts w:hint="eastAsia"/>
              </w:rPr>
              <w:t>裁定后中风时间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127320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B142E" w:rsidRPr="00E60C14" w:rsidTr="00935649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142E" w:rsidRDefault="00CB142E" w:rsidP="00CB142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Default="00CB142E" w:rsidP="00CB142E">
            <w:r w:rsidRPr="0007304C">
              <w:rPr>
                <w:rFonts w:hint="eastAsia"/>
              </w:rPr>
              <w:t>裁定后心衰时间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Default="00CB142E" w:rsidP="00CB142E">
            <w:r w:rsidRPr="00127320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0550F9" w:rsidRDefault="00CB142E" w:rsidP="00CB142E">
            <w:r w:rsidRPr="000550F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2E" w:rsidRPr="00E60C14" w:rsidRDefault="00CB142E" w:rsidP="00CB142E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720B0C" w:rsidRDefault="005F3E9F" w:rsidP="00720B0C"/>
    <w:p w:rsidR="005F3E9F" w:rsidRDefault="00CB142E" w:rsidP="009A012E">
      <w:pPr>
        <w:pStyle w:val="3"/>
        <w:numPr>
          <w:ilvl w:val="0"/>
          <w:numId w:val="10"/>
        </w:numPr>
        <w:spacing w:line="416" w:lineRule="auto"/>
      </w:pPr>
      <w:r w:rsidRPr="00CB142E">
        <w:rPr>
          <w:rFonts w:hint="eastAsia"/>
        </w:rPr>
        <w:lastRenderedPageBreak/>
        <w:t>队列面访信息</w:t>
      </w:r>
      <w:r w:rsidR="005F3E9F">
        <w:rPr>
          <w:rFonts w:hint="eastAsia"/>
        </w:rPr>
        <w:t xml:space="preserve"> </w:t>
      </w:r>
      <w:r w:rsidRPr="00CB142E">
        <w:t>DLMFXX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9D420B">
        <w:tc>
          <w:tcPr>
            <w:tcW w:w="610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9D420B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面访ID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N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ZQTY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知情同意   1 是 2否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ZQTYZP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知情同意照片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VARCHAR2(500)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SCZT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 生存  2 死亡  3 失访（拒绝，迁移失联、查无此人、其他：说明具体原因））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SFYY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 拒绝 2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迁移失联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3 查无此人 4 其他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姓名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YIBAOKA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医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保卡号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VARCHAR2(20)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BIRTHDAY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出生日期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SEX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性别：1男2女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IDCARD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身份证号码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VARCHAR2(20)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ADDRESS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详细家庭现住地址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VARCHAR2(200)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POSTCODE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邮政编码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PHONE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固定电话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VARCHAR2(20)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MOBILE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手机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VARCHAR2(20)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自从上次2015年REACTION健康检查之后，是否有医生或其他医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 xml:space="preserve">务人员告诉您，您患有糖尿病   1 是 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0 否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lastRenderedPageBreak/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DIA_DAT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医生第一次告诉您患有糖尿病的时间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DIA_DAT9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医生第一次告诉您患有糖尿病的时间,   不知道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自从上次2015年REACTION健康检查之后,您是否使用胰岛素1. 是  0. 否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INSULIN_YEAR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胰岛素使用几年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INSULIN_MONTH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胰岛素使用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几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月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ORALANTIDIA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自从上次2015年REACTION健康检查之后，您使用口服降糖药（包括中药）吗？1. 0. 否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ORAL_YEAR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口服降糖药使用几年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ORAL_MONTH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口服降糖药使用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几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月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VARCHAR2(5)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你在服用哪种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口服降糖药 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磺脲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类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lastRenderedPageBreak/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MET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双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胍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类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TZD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噻唑烷二酮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类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AKA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阿卡波糖类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SECRE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非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磺脲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类促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泌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剂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DPP4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DPP-4抑制剂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OTHERDRUG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OTHERDRUG_NAME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其它药物名称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TUMOR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自从上次2015年REACTION健康检查之后，是否有医生或其他医务人员告诉您，您患有肿瘤？ 1 是    0 否    (转问 D1)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EXING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该肿瘤是否为恶性？（如有记录，请拍照）1.是0.否9.不知道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LITU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恶性肿瘤原发部位（请在以下相应部位对应的数字前的划“√”）:  1.肝癌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PANTU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 胰腺癌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STOTU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3.胃癌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COLOTU</w:t>
            </w:r>
          </w:p>
        </w:tc>
        <w:tc>
          <w:tcPr>
            <w:tcW w:w="1894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4.结直肠癌</w:t>
            </w:r>
          </w:p>
        </w:tc>
        <w:tc>
          <w:tcPr>
            <w:tcW w:w="1842" w:type="dxa"/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</w:tcPr>
          <w:p w:rsidR="0047751A" w:rsidRDefault="0047751A" w:rsidP="0047751A">
            <w:r w:rsidRPr="006408BA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BRETU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5.乳腺癌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GONGTU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6.宫颈癌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LUANTU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7.卵巢癌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EDOTU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8.子宫内膜癌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QLXTU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9.前列腺癌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PANGTU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10.膀胱癌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KIDTU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11.肾癌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LINBAXU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12.淋巴瘤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BXTU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13.白血病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LUNGTU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14.肺癌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THYRTU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15.甲状腺癌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OTHERTU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 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OTHERTU1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其它具体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是否进行以下治疗，选择已做治疗：1.手术治疗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2.放疗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3.化疗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4介入治疗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5.其他治疗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TUTREAT5_1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5.其他治疗具体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TUTREAT9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部位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一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部位二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TUPART3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部位三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确诊日期1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确诊日期2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确诊日期3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确诊医院1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确诊医院2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确诊医院3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确诊依据1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确诊依据2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TUBASIS3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确诊依据3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病理类型1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病理类型2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TUTYPE3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病理类型3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病理分期1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病理分期2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TUSTAGE3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病理分期3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是否转移1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是否转移2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TUTRANSFER3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是否转移3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转移部位1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转移部位2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TUTRAN_PART3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转移部位3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手术部位1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手术部位2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手术部位3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手术日期1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手术日期2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手术日期3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手术医院1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手术医院2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TUOPER_HOS3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手术医院3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放疗时间1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放疗时间2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放疗时间3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放疗治疗单位1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放疗治疗单位2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TURADIO_HOS3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放疗治疗单位3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化疗时间1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化疗时间2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TUCHEMO_DAT3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化疗时间3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化疗治疗单位1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化疗治疗单位2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TUCHEMO_HOS3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化疗治疗单位1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您是否保留了一些住院记录或是住院缴费记录？ （如有记录，请拍照）1.是0.否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现场调查人员初步诊断1.确诊2.可疑0.否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自从上次2015年REACTION健康检查之后，是否有医生或其他医务人员告诉您，您患有慢性肾衰？ 1.是0.否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慢性肾衰发病时间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KD_ZHU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慢性肾衰是否住院1.是0.否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KDZHU_REASON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慢性肾衰住院原因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慢性肾衰医院及科室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KDHOS_ID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慢性肾衰住院号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KDHOS_DAT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慢性肾衰入院日期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KD_BLOOD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是否进行血液透析治疗？(如有记录，拍照)1.是0.否9.不知道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CB142E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KD_FU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是否进行腹腔透析治疗？(如有记录，拍照)1.是0.否9.不知道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KD_KD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是否进行了肾移植？(如有记录，拍照)1.是0.否9.不知道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医生是否告知肾衰是由如下原因导致？ 1.肾脏疾病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2.下泌尿系梗阻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3.高血压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4.糖尿病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KDREASON5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5.其它原因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KD_CREA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是否进行血清肌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酐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检查？(如有记录，拍照)1.有，异常； 2.有，正常3.有，不知结果0.无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KD_CREA1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结果__mg/dL或μmol/L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KD_GFR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是否知道您的肾小球滤过率？1.有，异常 2.有，正常3.有，不知结果0.无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KD_GFR1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结果__ml/min/1.73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KD_RECORD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您是否保留了一些住院记录或是住院缴费记录？（如有记录，拍照）1.是0.否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KD_DIAGNOSIS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现场调查人员初步诊断1.确诊2.可疑0.否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慢性肾炎：1是(诊断日期_年_月 医院_)0否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慢性肾炎 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MSY_HOS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慢性肾炎 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肾病综合征：1.是  (诊断日期 __医院__)0.否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肾病综合征 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SZHZ_HOS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肾病综合征 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其他肾脏疾病：1.是(诊断日期 __医院__)0.否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OTHERS_DAT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其他肾脏疾病 诊断日期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OTHERS_HOS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 其他肾脏疾病  医院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DEATH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1：死亡；0：存活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CAUSE_D1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死亡原因1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CAUSE_D2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死亡原因2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DDATE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死亡时间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裁定后心梗1：是0：否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STROKE_V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裁定后中风1：是0：否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裁定后心衰1：是0：否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裁定后心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梗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裁定后中风时间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HF_DAT_V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裁定后心衰时间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SFYY_QT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其他具体原因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MFZT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 未面访 1 面访未完成 2 面访完成 3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失访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MFJGID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面访机构ID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Default="0047751A" w:rsidP="0047751A">
            <w:r w:rsidRPr="006408BA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MFRYID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面访人员ID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MFRYMC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面访人员名称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队列个人ID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MFSJ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ZKZT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控状态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0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未质控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1.面访质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控通过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2.面访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质控未通过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3.社区复核质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控通过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4.社区复核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质控未通过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46275E" w:rsidRDefault="0047751A" w:rsidP="0047751A">
            <w:r w:rsidRPr="0046275E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GXSJ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面访数据更新时间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Default="0047751A" w:rsidP="0047751A">
            <w:r w:rsidRPr="0046275E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6408BA" w:rsidRDefault="0047751A" w:rsidP="0047751A"/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9C43AD" w:rsidRDefault="005F3E9F" w:rsidP="009C43AD"/>
    <w:p w:rsidR="005F3E9F" w:rsidRDefault="0047751A" w:rsidP="009A012E">
      <w:pPr>
        <w:pStyle w:val="3"/>
        <w:numPr>
          <w:ilvl w:val="0"/>
          <w:numId w:val="10"/>
        </w:numPr>
        <w:spacing w:line="416" w:lineRule="auto"/>
      </w:pPr>
      <w:r w:rsidRPr="0047751A">
        <w:rPr>
          <w:rFonts w:hint="eastAsia"/>
        </w:rPr>
        <w:t>队列</w:t>
      </w:r>
      <w:r w:rsidR="00194712">
        <w:rPr>
          <w:rFonts w:hint="eastAsia"/>
        </w:rPr>
        <w:t>面访</w:t>
      </w:r>
      <w:r w:rsidRPr="0047751A">
        <w:rPr>
          <w:rFonts w:hint="eastAsia"/>
        </w:rPr>
        <w:t>信息</w:t>
      </w:r>
      <w:r w:rsidRPr="0047751A">
        <w:rPr>
          <w:rFonts w:hint="eastAsia"/>
        </w:rPr>
        <w:t>-</w:t>
      </w:r>
      <w:r w:rsidRPr="0047751A">
        <w:rPr>
          <w:rFonts w:hint="eastAsia"/>
        </w:rPr>
        <w:t>心肌梗死</w:t>
      </w:r>
      <w:r w:rsidR="005F3E9F">
        <w:rPr>
          <w:rFonts w:hint="eastAsia"/>
        </w:rPr>
        <w:t xml:space="preserve"> </w:t>
      </w:r>
      <w:r w:rsidRPr="0047751A">
        <w:t>DLMFXX_XJGS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3B6C1A">
        <w:tc>
          <w:tcPr>
            <w:tcW w:w="610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ID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面访</w:t>
            </w:r>
            <w:r w:rsidRPr="00726D2C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自从上次</w:t>
            </w:r>
            <w:r w:rsidRPr="00726D2C">
              <w:rPr>
                <w:rFonts w:hint="eastAsia"/>
              </w:rPr>
              <w:t>2015</w:t>
            </w:r>
            <w:r w:rsidRPr="00726D2C">
              <w:rPr>
                <w:rFonts w:hint="eastAsia"/>
              </w:rPr>
              <w:t>年</w:t>
            </w:r>
            <w:r w:rsidRPr="00726D2C">
              <w:rPr>
                <w:rFonts w:hint="eastAsia"/>
              </w:rPr>
              <w:t>REACTION</w:t>
            </w:r>
            <w:r w:rsidRPr="00726D2C">
              <w:rPr>
                <w:rFonts w:hint="eastAsia"/>
              </w:rPr>
              <w:t>健康检查之后，是否有医生或其他医务人员告诉您，您患有心肌梗塞？</w:t>
            </w:r>
            <w:r w:rsidRPr="00726D2C">
              <w:rPr>
                <w:rFonts w:hint="eastAsia"/>
              </w:rPr>
              <w:t xml:space="preserve"> 1.</w:t>
            </w:r>
            <w:r w:rsidRPr="00726D2C">
              <w:rPr>
                <w:rFonts w:hint="eastAsia"/>
              </w:rPr>
              <w:t>是</w:t>
            </w:r>
            <w:r w:rsidRPr="00726D2C">
              <w:rPr>
                <w:rFonts w:hint="eastAsia"/>
              </w:rPr>
              <w:lastRenderedPageBreak/>
              <w:t>0.</w:t>
            </w:r>
            <w:r w:rsidRPr="00726D2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lastRenderedPageBreak/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MI_DAT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心肌梗塞发病时间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DATE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MI_ZHU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心肌梗塞是否住院</w:t>
            </w:r>
            <w:r w:rsidRPr="00726D2C">
              <w:rPr>
                <w:rFonts w:hint="eastAsia"/>
              </w:rPr>
              <w:t>1.</w:t>
            </w:r>
            <w:r w:rsidRPr="00726D2C">
              <w:rPr>
                <w:rFonts w:hint="eastAsia"/>
              </w:rPr>
              <w:t>是</w:t>
            </w:r>
            <w:r w:rsidRPr="00726D2C">
              <w:rPr>
                <w:rFonts w:hint="eastAsia"/>
              </w:rPr>
              <w:t>0.</w:t>
            </w:r>
            <w:r w:rsidRPr="00726D2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MIZHU_REASON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心肌梗塞住院原因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MI_HOS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心肌梗塞医院及科室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MIHOS_ID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心肌梗塞住院号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MIHOS_DAT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心肌梗塞入院日期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DATE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MI_ECG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是否进行心电图检查？</w:t>
            </w:r>
            <w:r w:rsidRPr="00726D2C">
              <w:rPr>
                <w:rFonts w:hint="eastAsia"/>
              </w:rPr>
              <w:t>(</w:t>
            </w:r>
            <w:r w:rsidRPr="00726D2C">
              <w:rPr>
                <w:rFonts w:hint="eastAsia"/>
              </w:rPr>
              <w:t>如有记录，拍照</w:t>
            </w:r>
            <w:r w:rsidRPr="00726D2C">
              <w:rPr>
                <w:rFonts w:hint="eastAsia"/>
              </w:rPr>
              <w:t>)1.</w:t>
            </w:r>
            <w:r w:rsidRPr="00726D2C">
              <w:rPr>
                <w:rFonts w:hint="eastAsia"/>
              </w:rPr>
              <w:t>是，异常</w:t>
            </w:r>
            <w:r w:rsidRPr="00726D2C">
              <w:rPr>
                <w:rFonts w:hint="eastAsia"/>
              </w:rPr>
              <w:t xml:space="preserve"> 2.</w:t>
            </w:r>
            <w:r w:rsidRPr="00726D2C">
              <w:rPr>
                <w:rFonts w:hint="eastAsia"/>
              </w:rPr>
              <w:t>是，正常</w:t>
            </w:r>
            <w:r w:rsidRPr="00726D2C">
              <w:rPr>
                <w:rFonts w:hint="eastAsia"/>
              </w:rPr>
              <w:t xml:space="preserve"> 3.</w:t>
            </w:r>
            <w:r w:rsidRPr="00726D2C">
              <w:rPr>
                <w:rFonts w:hint="eastAsia"/>
              </w:rPr>
              <w:t>是，不知结果</w:t>
            </w:r>
            <w:r w:rsidRPr="00726D2C">
              <w:rPr>
                <w:rFonts w:hint="eastAsia"/>
              </w:rPr>
              <w:t xml:space="preserve"> 0.</w:t>
            </w:r>
            <w:r w:rsidRPr="00726D2C">
              <w:rPr>
                <w:rFonts w:hint="eastAsia"/>
              </w:rPr>
              <w:t>否</w:t>
            </w:r>
            <w:r w:rsidRPr="00726D2C">
              <w:rPr>
                <w:rFonts w:hint="eastAsia"/>
              </w:rPr>
              <w:t xml:space="preserve"> 9. </w:t>
            </w:r>
            <w:r w:rsidRPr="00726D2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MI_ECG1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MI_ENZY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是否进行血清酶检查？</w:t>
            </w:r>
            <w:r w:rsidRPr="00726D2C">
              <w:rPr>
                <w:rFonts w:hint="eastAsia"/>
              </w:rPr>
              <w:t>(</w:t>
            </w:r>
            <w:r w:rsidRPr="00726D2C">
              <w:rPr>
                <w:rFonts w:hint="eastAsia"/>
              </w:rPr>
              <w:t>如有记录，拍照</w:t>
            </w:r>
            <w:r w:rsidRPr="00726D2C">
              <w:rPr>
                <w:rFonts w:hint="eastAsia"/>
              </w:rPr>
              <w:t>)1.</w:t>
            </w:r>
            <w:r w:rsidRPr="00726D2C">
              <w:rPr>
                <w:rFonts w:hint="eastAsia"/>
              </w:rPr>
              <w:t>是，异常</w:t>
            </w:r>
            <w:r w:rsidRPr="00726D2C">
              <w:rPr>
                <w:rFonts w:hint="eastAsia"/>
              </w:rPr>
              <w:t xml:space="preserve"> 2.</w:t>
            </w:r>
            <w:r w:rsidRPr="00726D2C">
              <w:rPr>
                <w:rFonts w:hint="eastAsia"/>
              </w:rPr>
              <w:t>是，正常</w:t>
            </w:r>
            <w:r w:rsidRPr="00726D2C">
              <w:rPr>
                <w:rFonts w:hint="eastAsia"/>
              </w:rPr>
              <w:t xml:space="preserve"> 3.</w:t>
            </w:r>
            <w:r w:rsidRPr="00726D2C">
              <w:rPr>
                <w:rFonts w:hint="eastAsia"/>
              </w:rPr>
              <w:t>是，不知结果</w:t>
            </w:r>
            <w:r w:rsidRPr="00726D2C">
              <w:rPr>
                <w:rFonts w:hint="eastAsia"/>
              </w:rPr>
              <w:t xml:space="preserve"> 0.</w:t>
            </w:r>
            <w:r w:rsidRPr="00726D2C">
              <w:rPr>
                <w:rFonts w:hint="eastAsia"/>
              </w:rPr>
              <w:t>否</w:t>
            </w:r>
            <w:r w:rsidRPr="00726D2C">
              <w:rPr>
                <w:rFonts w:hint="eastAsia"/>
              </w:rPr>
              <w:t xml:space="preserve"> 9.</w:t>
            </w:r>
            <w:r w:rsidRPr="00726D2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MI_ENZY1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MI_CA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是否进行肌钙蛋白（肌钙蛋白</w:t>
            </w:r>
            <w:r w:rsidRPr="00726D2C">
              <w:rPr>
                <w:rFonts w:hint="eastAsia"/>
              </w:rPr>
              <w:t>T (cTnT)</w:t>
            </w:r>
            <w:r w:rsidRPr="00726D2C">
              <w:rPr>
                <w:rFonts w:hint="eastAsia"/>
              </w:rPr>
              <w:t>？</w:t>
            </w:r>
            <w:r w:rsidRPr="00726D2C">
              <w:rPr>
                <w:rFonts w:hint="eastAsia"/>
              </w:rPr>
              <w:t>(</w:t>
            </w:r>
            <w:r w:rsidRPr="00726D2C">
              <w:rPr>
                <w:rFonts w:hint="eastAsia"/>
              </w:rPr>
              <w:t>如有记录，拍照</w:t>
            </w:r>
            <w:r w:rsidRPr="00726D2C">
              <w:rPr>
                <w:rFonts w:hint="eastAsia"/>
              </w:rPr>
              <w:t>)1.</w:t>
            </w:r>
            <w:r w:rsidRPr="00726D2C">
              <w:rPr>
                <w:rFonts w:hint="eastAsia"/>
              </w:rPr>
              <w:t>是，异常</w:t>
            </w:r>
            <w:r w:rsidRPr="00726D2C">
              <w:rPr>
                <w:rFonts w:hint="eastAsia"/>
              </w:rPr>
              <w:t xml:space="preserve"> 2.</w:t>
            </w:r>
            <w:r w:rsidRPr="00726D2C">
              <w:rPr>
                <w:rFonts w:hint="eastAsia"/>
              </w:rPr>
              <w:t>是，正常</w:t>
            </w:r>
            <w:r w:rsidRPr="00726D2C">
              <w:rPr>
                <w:rFonts w:hint="eastAsia"/>
              </w:rPr>
              <w:t xml:space="preserve"> 3.</w:t>
            </w:r>
            <w:r w:rsidRPr="00726D2C">
              <w:rPr>
                <w:rFonts w:hint="eastAsia"/>
              </w:rPr>
              <w:t>是，不知结果</w:t>
            </w:r>
            <w:r w:rsidRPr="00726D2C">
              <w:rPr>
                <w:rFonts w:hint="eastAsia"/>
              </w:rPr>
              <w:t xml:space="preserve"> 0.</w:t>
            </w:r>
            <w:r w:rsidRPr="00726D2C">
              <w:rPr>
                <w:rFonts w:hint="eastAsia"/>
              </w:rPr>
              <w:t>否</w:t>
            </w:r>
            <w:r w:rsidRPr="00726D2C">
              <w:rPr>
                <w:rFonts w:hint="eastAsia"/>
              </w:rPr>
              <w:t xml:space="preserve"> 9. </w:t>
            </w:r>
            <w:r w:rsidRPr="00726D2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MI_CA1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MI_CORO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是否进行了冠状动脉造影？</w:t>
            </w:r>
            <w:r w:rsidRPr="00726D2C">
              <w:rPr>
                <w:rFonts w:hint="eastAsia"/>
              </w:rPr>
              <w:t>(</w:t>
            </w:r>
            <w:r w:rsidRPr="00726D2C">
              <w:rPr>
                <w:rFonts w:hint="eastAsia"/>
              </w:rPr>
              <w:t>如有记录，拍照</w:t>
            </w:r>
            <w:r w:rsidRPr="00726D2C">
              <w:rPr>
                <w:rFonts w:hint="eastAsia"/>
              </w:rPr>
              <w:t>)1.</w:t>
            </w:r>
            <w:r w:rsidRPr="00726D2C">
              <w:rPr>
                <w:rFonts w:hint="eastAsia"/>
              </w:rPr>
              <w:t>是，异常</w:t>
            </w:r>
            <w:r w:rsidRPr="00726D2C">
              <w:rPr>
                <w:rFonts w:hint="eastAsia"/>
              </w:rPr>
              <w:t xml:space="preserve"> 2.</w:t>
            </w:r>
            <w:r w:rsidRPr="00726D2C">
              <w:rPr>
                <w:rFonts w:hint="eastAsia"/>
              </w:rPr>
              <w:t>是，正常</w:t>
            </w:r>
            <w:r w:rsidRPr="00726D2C">
              <w:rPr>
                <w:rFonts w:hint="eastAsia"/>
              </w:rPr>
              <w:t xml:space="preserve"> 3.</w:t>
            </w:r>
            <w:r w:rsidRPr="00726D2C">
              <w:rPr>
                <w:rFonts w:hint="eastAsia"/>
              </w:rPr>
              <w:t>是，不知结果</w:t>
            </w:r>
            <w:r w:rsidRPr="00726D2C">
              <w:rPr>
                <w:rFonts w:hint="eastAsia"/>
              </w:rPr>
              <w:t xml:space="preserve"> 0.</w:t>
            </w:r>
            <w:r w:rsidRPr="00726D2C">
              <w:rPr>
                <w:rFonts w:hint="eastAsia"/>
              </w:rPr>
              <w:t>否</w:t>
            </w:r>
            <w:r w:rsidRPr="00726D2C">
              <w:rPr>
                <w:rFonts w:hint="eastAsia"/>
              </w:rPr>
              <w:t xml:space="preserve"> 9. </w:t>
            </w:r>
            <w:r w:rsidRPr="00726D2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MI_CORO1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如果检查结果异常，结果为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VARCHAR2(150)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是否进行以下治疗，选择已做治疗</w:t>
            </w:r>
            <w:r w:rsidRPr="00726D2C">
              <w:rPr>
                <w:rFonts w:hint="eastAsia"/>
              </w:rPr>
              <w:t>:(</w:t>
            </w:r>
            <w:r w:rsidRPr="00726D2C">
              <w:rPr>
                <w:rFonts w:hint="eastAsia"/>
              </w:rPr>
              <w:t>如有记录，拍照</w:t>
            </w:r>
            <w:r w:rsidRPr="00726D2C">
              <w:rPr>
                <w:rFonts w:hint="eastAsia"/>
              </w:rPr>
              <w:t>)1.</w:t>
            </w:r>
            <w:r w:rsidRPr="00726D2C">
              <w:rPr>
                <w:rFonts w:hint="eastAsia"/>
              </w:rPr>
              <w:t>溶栓治疗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MITREAT2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2.</w:t>
            </w:r>
            <w:r w:rsidRPr="00726D2C">
              <w:rPr>
                <w:rFonts w:hint="eastAsia"/>
              </w:rPr>
              <w:t>介入治疗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MITREAT3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3.</w:t>
            </w:r>
            <w:r w:rsidRPr="00726D2C">
              <w:rPr>
                <w:rFonts w:hint="eastAsia"/>
              </w:rPr>
              <w:t>冠脉搭桥术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MITREAT4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4.</w:t>
            </w:r>
            <w:r w:rsidRPr="00726D2C">
              <w:rPr>
                <w:rFonts w:hint="eastAsia"/>
              </w:rPr>
              <w:t>药物治疗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MITREAT5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5.</w:t>
            </w:r>
            <w:r w:rsidRPr="00726D2C">
              <w:rPr>
                <w:rFonts w:hint="eastAsia"/>
              </w:rPr>
              <w:t>其它治疗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MITREAT5_1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5.</w:t>
            </w:r>
            <w:r w:rsidRPr="00726D2C">
              <w:rPr>
                <w:rFonts w:hint="eastAsia"/>
              </w:rPr>
              <w:t>其它治疗详细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VARCHAR2(200)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MITREAT0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0. </w:t>
            </w:r>
            <w:r w:rsidRPr="00726D2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MITREAT9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>9 .</w:t>
            </w:r>
            <w:r w:rsidRPr="00726D2C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MIRECORD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您是否保留了一些住院记录或是住院缴费记录？</w:t>
            </w:r>
            <w:r w:rsidRPr="00726D2C">
              <w:rPr>
                <w:rFonts w:hint="eastAsia"/>
              </w:rPr>
              <w:t xml:space="preserve"> </w:t>
            </w:r>
            <w:r w:rsidRPr="00726D2C">
              <w:rPr>
                <w:rFonts w:hint="eastAsia"/>
              </w:rPr>
              <w:t>（如有记录，请拍照）</w:t>
            </w:r>
            <w:r w:rsidRPr="00726D2C">
              <w:rPr>
                <w:rFonts w:hint="eastAsia"/>
              </w:rPr>
              <w:t>1.</w:t>
            </w:r>
            <w:r w:rsidRPr="00726D2C">
              <w:rPr>
                <w:rFonts w:hint="eastAsia"/>
              </w:rPr>
              <w:t>是</w:t>
            </w:r>
            <w:r w:rsidRPr="00726D2C">
              <w:rPr>
                <w:rFonts w:hint="eastAsia"/>
              </w:rPr>
              <w:t>0.</w:t>
            </w:r>
            <w:r w:rsidRPr="00726D2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Default="0047751A" w:rsidP="0047751A">
            <w:r w:rsidRPr="00F72A90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Pr="00CF1ADA" w:rsidRDefault="0047751A" w:rsidP="0047751A">
            <w:r w:rsidRPr="00CF1ADA">
              <w:t>MIDIAGNOSIS</w:t>
            </w:r>
          </w:p>
        </w:tc>
        <w:tc>
          <w:tcPr>
            <w:tcW w:w="1894" w:type="dxa"/>
          </w:tcPr>
          <w:p w:rsidR="0047751A" w:rsidRPr="00726D2C" w:rsidRDefault="0047751A" w:rsidP="0047751A">
            <w:pPr>
              <w:rPr>
                <w:rFonts w:hint="eastAsia"/>
              </w:rPr>
            </w:pPr>
            <w:r w:rsidRPr="00726D2C">
              <w:rPr>
                <w:rFonts w:hint="eastAsia"/>
              </w:rPr>
              <w:t xml:space="preserve">  </w:t>
            </w:r>
            <w:r w:rsidRPr="00726D2C">
              <w:rPr>
                <w:rFonts w:hint="eastAsia"/>
              </w:rPr>
              <w:t>现场调查人员初步诊断</w:t>
            </w:r>
            <w:r w:rsidRPr="00726D2C">
              <w:rPr>
                <w:rFonts w:hint="eastAsia"/>
              </w:rPr>
              <w:t>1.</w:t>
            </w:r>
            <w:r w:rsidRPr="00726D2C">
              <w:rPr>
                <w:rFonts w:hint="eastAsia"/>
              </w:rPr>
              <w:t>确诊</w:t>
            </w:r>
            <w:r w:rsidRPr="00726D2C">
              <w:rPr>
                <w:rFonts w:hint="eastAsia"/>
              </w:rPr>
              <w:t>2.</w:t>
            </w:r>
            <w:r w:rsidRPr="00726D2C">
              <w:rPr>
                <w:rFonts w:hint="eastAsia"/>
              </w:rPr>
              <w:t>可疑</w:t>
            </w:r>
            <w:r w:rsidRPr="00726D2C">
              <w:rPr>
                <w:rFonts w:hint="eastAsia"/>
              </w:rPr>
              <w:t>0.</w:t>
            </w:r>
            <w:r w:rsidRPr="00726D2C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3B58FC" w:rsidRDefault="0047751A" w:rsidP="0047751A">
            <w:r w:rsidRPr="003B58FC">
              <w:t>VARCHAR2(1)</w:t>
            </w:r>
          </w:p>
        </w:tc>
        <w:tc>
          <w:tcPr>
            <w:tcW w:w="704" w:type="dxa"/>
          </w:tcPr>
          <w:p w:rsidR="0047751A" w:rsidRPr="00F72A90" w:rsidRDefault="0047751A" w:rsidP="0047751A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3B6C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</w:tcPr>
          <w:p w:rsidR="0047751A" w:rsidRDefault="0047751A" w:rsidP="0047751A">
            <w:r w:rsidRPr="00CF1ADA">
              <w:t>GRID</w:t>
            </w:r>
          </w:p>
        </w:tc>
        <w:tc>
          <w:tcPr>
            <w:tcW w:w="1894" w:type="dxa"/>
          </w:tcPr>
          <w:p w:rsidR="0047751A" w:rsidRDefault="0047751A" w:rsidP="0047751A">
            <w:r w:rsidRPr="00726D2C">
              <w:rPr>
                <w:rFonts w:hint="eastAsia"/>
              </w:rPr>
              <w:t>队列患者</w:t>
            </w:r>
            <w:r w:rsidRPr="00726D2C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Default="0047751A" w:rsidP="0047751A">
            <w:r w:rsidRPr="003B58FC">
              <w:t>VARCHAR2(50)</w:t>
            </w:r>
          </w:p>
        </w:tc>
        <w:tc>
          <w:tcPr>
            <w:tcW w:w="704" w:type="dxa"/>
          </w:tcPr>
          <w:p w:rsidR="0047751A" w:rsidRPr="00F72A90" w:rsidRDefault="0047751A" w:rsidP="0047751A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B551AA" w:rsidRDefault="005F3E9F" w:rsidP="00B551AA"/>
    <w:p w:rsidR="005F3E9F" w:rsidRDefault="0047751A" w:rsidP="009A012E">
      <w:pPr>
        <w:pStyle w:val="3"/>
        <w:numPr>
          <w:ilvl w:val="0"/>
          <w:numId w:val="10"/>
        </w:numPr>
        <w:spacing w:line="416" w:lineRule="auto"/>
      </w:pPr>
      <w:r w:rsidRPr="0047751A">
        <w:rPr>
          <w:rFonts w:hint="eastAsia"/>
        </w:rPr>
        <w:t>队列</w:t>
      </w:r>
      <w:r w:rsidR="00194712">
        <w:rPr>
          <w:rFonts w:hint="eastAsia"/>
        </w:rPr>
        <w:t>面访</w:t>
      </w:r>
      <w:r w:rsidRPr="0047751A">
        <w:rPr>
          <w:rFonts w:hint="eastAsia"/>
        </w:rPr>
        <w:t>信息</w:t>
      </w:r>
      <w:r w:rsidRPr="0047751A">
        <w:rPr>
          <w:rFonts w:hint="eastAsia"/>
        </w:rPr>
        <w:t>-</w:t>
      </w:r>
      <w:r w:rsidRPr="0047751A">
        <w:rPr>
          <w:rFonts w:hint="eastAsia"/>
        </w:rPr>
        <w:t>脑卒中</w:t>
      </w:r>
      <w:r w:rsidR="005F3E9F">
        <w:rPr>
          <w:rFonts w:hint="eastAsia"/>
        </w:rPr>
        <w:t xml:space="preserve"> </w:t>
      </w:r>
      <w:r w:rsidRPr="0047751A">
        <w:t>DLMFXX_NZZ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3B6C1A">
        <w:tc>
          <w:tcPr>
            <w:tcW w:w="610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面访</w:t>
            </w:r>
            <w:r w:rsidRPr="00554A71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VARCHAR2(50)</w:t>
            </w:r>
          </w:p>
        </w:tc>
        <w:tc>
          <w:tcPr>
            <w:tcW w:w="704" w:type="dxa"/>
          </w:tcPr>
          <w:p w:rsidR="0047751A" w:rsidRPr="00596CA7" w:rsidRDefault="0047751A" w:rsidP="0047751A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STROKE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自从上次</w:t>
            </w:r>
            <w:r w:rsidRPr="00554A71">
              <w:rPr>
                <w:rFonts w:hint="eastAsia"/>
              </w:rPr>
              <w:t>2015</w:t>
            </w:r>
            <w:r w:rsidRPr="00554A71">
              <w:rPr>
                <w:rFonts w:hint="eastAsia"/>
              </w:rPr>
              <w:t>年</w:t>
            </w:r>
            <w:r w:rsidRPr="00554A71">
              <w:rPr>
                <w:rFonts w:hint="eastAsia"/>
              </w:rPr>
              <w:t>REACTION</w:t>
            </w:r>
            <w:r w:rsidRPr="00554A71">
              <w:rPr>
                <w:rFonts w:hint="eastAsia"/>
              </w:rPr>
              <w:t>健康检查之后，是否有医生或其他医务人员告诉您，您患有脑卒中（脑梗塞或脑出血）？</w:t>
            </w:r>
            <w:r w:rsidRPr="00554A71">
              <w:rPr>
                <w:rFonts w:hint="eastAsia"/>
              </w:rPr>
              <w:t>1.</w:t>
            </w:r>
            <w:r w:rsidRPr="00554A71">
              <w:rPr>
                <w:rFonts w:hint="eastAsia"/>
              </w:rPr>
              <w:t>是</w:t>
            </w:r>
            <w:r w:rsidRPr="00554A71">
              <w:rPr>
                <w:rFonts w:hint="eastAsia"/>
              </w:rPr>
              <w:lastRenderedPageBreak/>
              <w:t>0.</w:t>
            </w:r>
            <w:r w:rsidRPr="00554A71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lastRenderedPageBreak/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STRO_DAT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脑卒中发病时间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DATE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STRO_ZHU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脑卒中是否住院</w:t>
            </w:r>
            <w:r w:rsidRPr="00554A71">
              <w:rPr>
                <w:rFonts w:hint="eastAsia"/>
              </w:rPr>
              <w:t>1.</w:t>
            </w:r>
            <w:r w:rsidRPr="00554A71">
              <w:rPr>
                <w:rFonts w:hint="eastAsia"/>
              </w:rPr>
              <w:t>是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STROZHU_REASON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脑卒中住院原因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STRO_HOS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脑卒中医院及科室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STROHOS_ID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脑卒中住院号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STROHOS_DAT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脑卒中入院日期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DATE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STRO_CT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是否进行了</w:t>
            </w:r>
            <w:r w:rsidRPr="00554A71">
              <w:rPr>
                <w:rFonts w:hint="eastAsia"/>
              </w:rPr>
              <w:t>CT</w:t>
            </w:r>
            <w:r w:rsidRPr="00554A71">
              <w:rPr>
                <w:rFonts w:hint="eastAsia"/>
              </w:rPr>
              <w:t>扫描？如有记录，拍照</w:t>
            </w:r>
            <w:r w:rsidRPr="00554A71">
              <w:rPr>
                <w:rFonts w:hint="eastAsia"/>
              </w:rPr>
              <w:t>) 1.</w:t>
            </w:r>
            <w:r w:rsidRPr="00554A71">
              <w:rPr>
                <w:rFonts w:hint="eastAsia"/>
              </w:rPr>
              <w:t>是，异常</w:t>
            </w: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是，正常</w:t>
            </w:r>
            <w:r w:rsidRPr="00554A71">
              <w:rPr>
                <w:rFonts w:hint="eastAsia"/>
              </w:rPr>
              <w:t>3.</w:t>
            </w:r>
            <w:r w:rsidRPr="00554A71">
              <w:rPr>
                <w:rFonts w:hint="eastAsia"/>
              </w:rPr>
              <w:t>是，不知结果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  <w:r w:rsidRPr="00554A71">
              <w:rPr>
                <w:rFonts w:hint="eastAsia"/>
              </w:rPr>
              <w:t>9.</w:t>
            </w:r>
            <w:r w:rsidRPr="00554A71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STRO_CT1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CT</w:t>
            </w:r>
            <w:r w:rsidRPr="00554A71">
              <w:rPr>
                <w:rFonts w:hint="eastAsia"/>
              </w:rPr>
              <w:t>异常结果为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STRO_MR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是否进行了核磁共振检查？如有记录，拍照</w:t>
            </w:r>
            <w:r w:rsidRPr="00554A71">
              <w:rPr>
                <w:rFonts w:hint="eastAsia"/>
              </w:rPr>
              <w:t>) 1.</w:t>
            </w:r>
            <w:r w:rsidRPr="00554A71">
              <w:rPr>
                <w:rFonts w:hint="eastAsia"/>
              </w:rPr>
              <w:t>是，异常</w:t>
            </w: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是，正常</w:t>
            </w:r>
            <w:r w:rsidRPr="00554A71">
              <w:rPr>
                <w:rFonts w:hint="eastAsia"/>
              </w:rPr>
              <w:t>3.</w:t>
            </w:r>
            <w:r w:rsidRPr="00554A71">
              <w:rPr>
                <w:rFonts w:hint="eastAsia"/>
              </w:rPr>
              <w:t>是，不知结果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  <w:r w:rsidRPr="00554A71">
              <w:rPr>
                <w:rFonts w:hint="eastAsia"/>
              </w:rPr>
              <w:t>9.</w:t>
            </w:r>
            <w:r w:rsidRPr="00554A71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STRO_MR1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核磁异常结果</w:t>
            </w:r>
            <w:r w:rsidRPr="00554A71">
              <w:rPr>
                <w:rFonts w:hint="eastAsia"/>
              </w:rPr>
              <w:lastRenderedPageBreak/>
              <w:t>为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lastRenderedPageBreak/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STRO_YAO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是否进行了腰穿检查？</w:t>
            </w:r>
            <w:r w:rsidRPr="00554A71">
              <w:rPr>
                <w:rFonts w:hint="eastAsia"/>
              </w:rPr>
              <w:t>(</w:t>
            </w:r>
            <w:r w:rsidRPr="00554A71">
              <w:rPr>
                <w:rFonts w:hint="eastAsia"/>
              </w:rPr>
              <w:t>如有记录，拍照</w:t>
            </w:r>
            <w:r w:rsidRPr="00554A71">
              <w:rPr>
                <w:rFonts w:hint="eastAsia"/>
              </w:rPr>
              <w:t>)1.</w:t>
            </w:r>
            <w:r w:rsidRPr="00554A71">
              <w:rPr>
                <w:rFonts w:hint="eastAsia"/>
              </w:rPr>
              <w:t>是，异常</w:t>
            </w: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是，正常</w:t>
            </w:r>
            <w:r w:rsidRPr="00554A71">
              <w:rPr>
                <w:rFonts w:hint="eastAsia"/>
              </w:rPr>
              <w:t>3.</w:t>
            </w:r>
            <w:r w:rsidRPr="00554A71">
              <w:rPr>
                <w:rFonts w:hint="eastAsia"/>
              </w:rPr>
              <w:t>是，不知结果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  <w:r w:rsidRPr="00554A71">
              <w:rPr>
                <w:rFonts w:hint="eastAsia"/>
              </w:rPr>
              <w:t>9.</w:t>
            </w:r>
            <w:r w:rsidRPr="00554A71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STRO_YAO1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腰穿异常结果为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STRO_NAO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是否进行了脑血管造影？</w:t>
            </w:r>
            <w:r w:rsidRPr="00554A71">
              <w:rPr>
                <w:rFonts w:hint="eastAsia"/>
              </w:rPr>
              <w:t>(</w:t>
            </w:r>
            <w:r w:rsidRPr="00554A71">
              <w:rPr>
                <w:rFonts w:hint="eastAsia"/>
              </w:rPr>
              <w:t>如有记录，拍照</w:t>
            </w:r>
            <w:r w:rsidRPr="00554A71">
              <w:rPr>
                <w:rFonts w:hint="eastAsia"/>
              </w:rPr>
              <w:t>)1.</w:t>
            </w:r>
            <w:r w:rsidRPr="00554A71">
              <w:rPr>
                <w:rFonts w:hint="eastAsia"/>
              </w:rPr>
              <w:t>是，异常</w:t>
            </w: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是，正常</w:t>
            </w:r>
            <w:r w:rsidRPr="00554A71">
              <w:rPr>
                <w:rFonts w:hint="eastAsia"/>
              </w:rPr>
              <w:t>3.</w:t>
            </w:r>
            <w:r w:rsidRPr="00554A71">
              <w:rPr>
                <w:rFonts w:hint="eastAsia"/>
              </w:rPr>
              <w:t>是，不知结果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  <w:r w:rsidRPr="00554A71">
              <w:rPr>
                <w:rFonts w:hint="eastAsia"/>
              </w:rPr>
              <w:t>9.</w:t>
            </w:r>
            <w:r w:rsidRPr="00554A71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STRO_NAO1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脑血管造影</w:t>
            </w:r>
            <w:r w:rsidRPr="00554A71">
              <w:rPr>
                <w:rFonts w:hint="eastAsia"/>
              </w:rPr>
              <w:t>,</w:t>
            </w:r>
            <w:r w:rsidRPr="00554A71">
              <w:rPr>
                <w:rFonts w:hint="eastAsia"/>
              </w:rPr>
              <w:t>异常结果为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您是否进行以下治疗，</w:t>
            </w:r>
            <w:r w:rsidRPr="00554A71">
              <w:rPr>
                <w:rFonts w:hint="eastAsia"/>
              </w:rPr>
              <w:t xml:space="preserve"> </w:t>
            </w:r>
            <w:r w:rsidRPr="00554A71">
              <w:rPr>
                <w:rFonts w:hint="eastAsia"/>
              </w:rPr>
              <w:t>选择已做治疗</w:t>
            </w:r>
            <w:r w:rsidRPr="00554A71">
              <w:rPr>
                <w:rFonts w:hint="eastAsia"/>
              </w:rPr>
              <w:t xml:space="preserve"> 1.</w:t>
            </w:r>
            <w:r w:rsidRPr="00554A71">
              <w:rPr>
                <w:rFonts w:hint="eastAsia"/>
              </w:rPr>
              <w:t>外科手术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STRO_TREAT2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2 </w:t>
            </w:r>
            <w:r w:rsidRPr="00554A71">
              <w:rPr>
                <w:rFonts w:hint="eastAsia"/>
              </w:rPr>
              <w:t>溶栓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STRO_TREAT3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3 </w:t>
            </w:r>
            <w:r w:rsidRPr="00554A71">
              <w:rPr>
                <w:rFonts w:hint="eastAsia"/>
              </w:rPr>
              <w:t>脑血管成形术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STRO_TREAT4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4 </w:t>
            </w:r>
            <w:r w:rsidRPr="00554A71">
              <w:rPr>
                <w:rFonts w:hint="eastAsia"/>
              </w:rPr>
              <w:t>药物治疗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STRO_TREAT5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5 </w:t>
            </w:r>
            <w:r w:rsidRPr="00554A71">
              <w:rPr>
                <w:rFonts w:hint="eastAsia"/>
              </w:rPr>
              <w:t>其它治疗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STRO_TREAT5_1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5 </w:t>
            </w:r>
            <w:r w:rsidRPr="00554A71">
              <w:rPr>
                <w:rFonts w:hint="eastAsia"/>
              </w:rPr>
              <w:t>其它治疗具体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STRO_TREAT0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0 </w:t>
            </w:r>
            <w:r w:rsidRPr="00554A71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STRO_TREAT9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9 </w:t>
            </w:r>
            <w:r w:rsidRPr="00554A71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医生是否告知如下诊断：</w:t>
            </w:r>
            <w:r w:rsidRPr="00554A71">
              <w:rPr>
                <w:rFonts w:hint="eastAsia"/>
              </w:rPr>
              <w:t>(</w:t>
            </w:r>
            <w:r w:rsidRPr="00554A71">
              <w:rPr>
                <w:rFonts w:hint="eastAsia"/>
              </w:rPr>
              <w:t>如有记录，拍照</w:t>
            </w:r>
            <w:r w:rsidRPr="00554A71">
              <w:rPr>
                <w:rFonts w:hint="eastAsia"/>
              </w:rPr>
              <w:t>)1.</w:t>
            </w:r>
            <w:r w:rsidRPr="00554A71">
              <w:rPr>
                <w:rFonts w:hint="eastAsia"/>
              </w:rPr>
              <w:t>蛛网膜下腔出血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STRO_DIAG2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脑栓塞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STRO_DIAG3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3.</w:t>
            </w:r>
            <w:r w:rsidRPr="00554A71">
              <w:rPr>
                <w:rFonts w:hint="eastAsia"/>
              </w:rPr>
              <w:t>脑实质出血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STRO_DIAG4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4.</w:t>
            </w:r>
            <w:r w:rsidRPr="00554A71">
              <w:rPr>
                <w:rFonts w:hint="eastAsia"/>
              </w:rPr>
              <w:t>脑梗塞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STRO_DIAG5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5.</w:t>
            </w:r>
            <w:r w:rsidRPr="00554A71">
              <w:rPr>
                <w:rFonts w:hint="eastAsia"/>
              </w:rPr>
              <w:t>其他类型脑卒中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STRO_DIAG5_1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>5.</w:t>
            </w:r>
            <w:r w:rsidRPr="00554A71">
              <w:rPr>
                <w:rFonts w:hint="eastAsia"/>
              </w:rPr>
              <w:t>其他类型脑卒中具体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STRO_RECORD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您是否保留了一些住院记录或是住院缴费记录？（如有记录，拍照）</w:t>
            </w:r>
            <w:r w:rsidRPr="00554A71">
              <w:rPr>
                <w:rFonts w:hint="eastAsia"/>
              </w:rPr>
              <w:t>1.</w:t>
            </w:r>
            <w:r w:rsidRPr="00554A71">
              <w:rPr>
                <w:rFonts w:hint="eastAsia"/>
              </w:rPr>
              <w:t>是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STRO_DIAGNOSIS</w:t>
            </w:r>
          </w:p>
        </w:tc>
        <w:tc>
          <w:tcPr>
            <w:tcW w:w="1894" w:type="dxa"/>
          </w:tcPr>
          <w:p w:rsidR="0047751A" w:rsidRPr="00554A71" w:rsidRDefault="0047751A" w:rsidP="0047751A">
            <w:pPr>
              <w:rPr>
                <w:rFonts w:hint="eastAsia"/>
              </w:rPr>
            </w:pPr>
            <w:r w:rsidRPr="00554A71">
              <w:rPr>
                <w:rFonts w:hint="eastAsia"/>
              </w:rPr>
              <w:t xml:space="preserve">  </w:t>
            </w:r>
            <w:r w:rsidRPr="00554A71">
              <w:rPr>
                <w:rFonts w:hint="eastAsia"/>
              </w:rPr>
              <w:t>现场调查人员初步诊断</w:t>
            </w:r>
            <w:r w:rsidRPr="00554A71">
              <w:rPr>
                <w:rFonts w:hint="eastAsia"/>
              </w:rPr>
              <w:t>1.</w:t>
            </w:r>
            <w:r w:rsidRPr="00554A71">
              <w:rPr>
                <w:rFonts w:hint="eastAsia"/>
              </w:rPr>
              <w:t>确诊</w:t>
            </w:r>
            <w:r w:rsidRPr="00554A71">
              <w:rPr>
                <w:rFonts w:hint="eastAsia"/>
              </w:rPr>
              <w:t>2.</w:t>
            </w:r>
            <w:r w:rsidRPr="00554A71">
              <w:rPr>
                <w:rFonts w:hint="eastAsia"/>
              </w:rPr>
              <w:t>可疑</w:t>
            </w:r>
            <w:r w:rsidRPr="00554A71">
              <w:rPr>
                <w:rFonts w:hint="eastAsia"/>
              </w:rPr>
              <w:t>0.</w:t>
            </w:r>
            <w:r w:rsidRPr="00554A71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25773A" w:rsidRDefault="0047751A" w:rsidP="0047751A">
            <w:r w:rsidRPr="0025773A">
              <w:t>VARCHAR2(1)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94" w:type="dxa"/>
          </w:tcPr>
          <w:p w:rsidR="0047751A" w:rsidRDefault="0047751A" w:rsidP="0047751A">
            <w:r w:rsidRPr="00554A71">
              <w:rPr>
                <w:rFonts w:hint="eastAsia"/>
              </w:rPr>
              <w:t>队列患者</w:t>
            </w:r>
            <w:r w:rsidRPr="00554A71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Default="0047751A" w:rsidP="0047751A">
            <w:r w:rsidRPr="0025773A">
              <w:t>VARCHAR2(50)</w:t>
            </w:r>
          </w:p>
        </w:tc>
        <w:tc>
          <w:tcPr>
            <w:tcW w:w="704" w:type="dxa"/>
          </w:tcPr>
          <w:p w:rsidR="0047751A" w:rsidRPr="00596CA7" w:rsidRDefault="0047751A" w:rsidP="0047751A">
            <w:r w:rsidRPr="00596CA7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47751A" w:rsidP="009A012E">
      <w:pPr>
        <w:pStyle w:val="3"/>
        <w:numPr>
          <w:ilvl w:val="0"/>
          <w:numId w:val="10"/>
        </w:numPr>
        <w:spacing w:line="416" w:lineRule="auto"/>
      </w:pPr>
      <w:r w:rsidRPr="0047751A">
        <w:rPr>
          <w:rFonts w:hint="eastAsia"/>
        </w:rPr>
        <w:t>队列</w:t>
      </w:r>
      <w:r w:rsidR="00194712">
        <w:rPr>
          <w:rFonts w:hint="eastAsia"/>
        </w:rPr>
        <w:t>面访</w:t>
      </w:r>
      <w:r w:rsidRPr="0047751A">
        <w:rPr>
          <w:rFonts w:hint="eastAsia"/>
        </w:rPr>
        <w:t>信息</w:t>
      </w:r>
      <w:r w:rsidRPr="0047751A">
        <w:rPr>
          <w:rFonts w:hint="eastAsia"/>
        </w:rPr>
        <w:t>-</w:t>
      </w:r>
      <w:r w:rsidRPr="0047751A">
        <w:rPr>
          <w:rFonts w:hint="eastAsia"/>
        </w:rPr>
        <w:t>充血性心衰竭</w:t>
      </w:r>
      <w:r w:rsidR="005F3E9F">
        <w:rPr>
          <w:rFonts w:hint="eastAsia"/>
        </w:rPr>
        <w:t xml:space="preserve"> </w:t>
      </w:r>
      <w:r w:rsidRPr="0047751A">
        <w:t>DLMFXX_XSJ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3B6C1A">
        <w:tc>
          <w:tcPr>
            <w:tcW w:w="610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3B6C1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面访</w:t>
            </w:r>
            <w:r w:rsidRPr="0078519E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VARCHAR2(50)</w:t>
            </w:r>
          </w:p>
        </w:tc>
        <w:tc>
          <w:tcPr>
            <w:tcW w:w="704" w:type="dxa"/>
          </w:tcPr>
          <w:p w:rsidR="0047751A" w:rsidRPr="00DE38FC" w:rsidRDefault="0047751A" w:rsidP="0047751A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自从上次</w:t>
            </w:r>
            <w:r w:rsidRPr="0078519E">
              <w:rPr>
                <w:rFonts w:hint="eastAsia"/>
              </w:rPr>
              <w:t>2015</w:t>
            </w:r>
            <w:r w:rsidRPr="0078519E">
              <w:rPr>
                <w:rFonts w:hint="eastAsia"/>
              </w:rPr>
              <w:t>年</w:t>
            </w:r>
            <w:r w:rsidRPr="0078519E">
              <w:rPr>
                <w:rFonts w:hint="eastAsia"/>
              </w:rPr>
              <w:t>REACTION</w:t>
            </w:r>
            <w:r w:rsidRPr="0078519E">
              <w:rPr>
                <w:rFonts w:hint="eastAsia"/>
              </w:rPr>
              <w:t>健康检查之后，是否有医生或其他医务人员告诉您，您患有充血性心力衰竭？</w:t>
            </w:r>
            <w:r w:rsidRPr="0078519E">
              <w:rPr>
                <w:rFonts w:hint="eastAsia"/>
              </w:rPr>
              <w:t>1.</w:t>
            </w:r>
            <w:r w:rsidRPr="0078519E">
              <w:rPr>
                <w:rFonts w:hint="eastAsia"/>
              </w:rPr>
              <w:t>是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HF_DAT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充血性心力衰竭发病时间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DATE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HF_ZHU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充血性心力衰竭是否住院</w:t>
            </w:r>
            <w:r w:rsidRPr="0078519E">
              <w:rPr>
                <w:rFonts w:hint="eastAsia"/>
              </w:rPr>
              <w:t>1.</w:t>
            </w:r>
            <w:r w:rsidRPr="0078519E">
              <w:rPr>
                <w:rFonts w:hint="eastAsia"/>
              </w:rPr>
              <w:t>是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HFZHU_REASON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充血性心力衰竭住院原因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HF_HOS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充血性心力衰竭医院及科室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HFHOS_ID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充血性心力衰竭住院号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HFHOS_DAT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充血性心力衰竭入院日期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DATE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HF_X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是否进行了胸部</w:t>
            </w:r>
            <w:r w:rsidRPr="0078519E">
              <w:rPr>
                <w:rFonts w:hint="eastAsia"/>
              </w:rPr>
              <w:t>X</w:t>
            </w:r>
            <w:r w:rsidRPr="0078519E">
              <w:rPr>
                <w:rFonts w:hint="eastAsia"/>
              </w:rPr>
              <w:t>光片检查？</w:t>
            </w:r>
            <w:r w:rsidRPr="0078519E">
              <w:rPr>
                <w:rFonts w:hint="eastAsia"/>
              </w:rPr>
              <w:t>(</w:t>
            </w:r>
            <w:r w:rsidRPr="0078519E">
              <w:rPr>
                <w:rFonts w:hint="eastAsia"/>
              </w:rPr>
              <w:t>如有记录，拍照</w:t>
            </w:r>
            <w:r w:rsidRPr="0078519E">
              <w:rPr>
                <w:rFonts w:hint="eastAsia"/>
              </w:rPr>
              <w:t>)1.</w:t>
            </w:r>
            <w:r w:rsidRPr="0078519E">
              <w:rPr>
                <w:rFonts w:hint="eastAsia"/>
              </w:rPr>
              <w:t>是，异常</w:t>
            </w: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是，正常</w:t>
            </w:r>
            <w:r w:rsidRPr="0078519E">
              <w:rPr>
                <w:rFonts w:hint="eastAsia"/>
              </w:rPr>
              <w:t>3.</w:t>
            </w:r>
            <w:r w:rsidRPr="0078519E">
              <w:rPr>
                <w:rFonts w:hint="eastAsia"/>
              </w:rPr>
              <w:t>是，不知道结果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  <w:r w:rsidRPr="0078519E">
              <w:rPr>
                <w:rFonts w:hint="eastAsia"/>
              </w:rPr>
              <w:t>9.</w:t>
            </w:r>
            <w:r w:rsidRPr="0078519E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HF_X1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如果检查异常，结果为</w:t>
            </w:r>
            <w:r w:rsidRPr="0078519E">
              <w:rPr>
                <w:rFonts w:hint="eastAsia"/>
              </w:rPr>
              <w:t>__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是否进行了超声心动图检查？</w:t>
            </w:r>
            <w:r w:rsidRPr="0078519E">
              <w:rPr>
                <w:rFonts w:hint="eastAsia"/>
              </w:rPr>
              <w:t>(</w:t>
            </w:r>
            <w:r w:rsidRPr="0078519E">
              <w:rPr>
                <w:rFonts w:hint="eastAsia"/>
              </w:rPr>
              <w:t>如有记录，拍照</w:t>
            </w:r>
            <w:r w:rsidRPr="0078519E">
              <w:rPr>
                <w:rFonts w:hint="eastAsia"/>
              </w:rPr>
              <w:t>)1.</w:t>
            </w:r>
            <w:r w:rsidRPr="0078519E">
              <w:rPr>
                <w:rFonts w:hint="eastAsia"/>
              </w:rPr>
              <w:t>是，异常</w:t>
            </w: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是，正常</w:t>
            </w:r>
            <w:r w:rsidRPr="0078519E">
              <w:rPr>
                <w:rFonts w:hint="eastAsia"/>
              </w:rPr>
              <w:t>3.</w:t>
            </w:r>
            <w:r w:rsidRPr="0078519E">
              <w:rPr>
                <w:rFonts w:hint="eastAsia"/>
              </w:rPr>
              <w:t>是，不知道结果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  <w:r w:rsidRPr="0078519E">
              <w:rPr>
                <w:rFonts w:hint="eastAsia"/>
              </w:rPr>
              <w:t>9.</w:t>
            </w:r>
            <w:r w:rsidRPr="0078519E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如果检查异常，结果为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HF_ULTRA2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左室射血分数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HF_NUCLEI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是否进行了核素心肌显像检查？</w:t>
            </w:r>
            <w:r w:rsidRPr="0078519E">
              <w:rPr>
                <w:rFonts w:hint="eastAsia"/>
              </w:rPr>
              <w:t>(</w:t>
            </w:r>
            <w:r w:rsidRPr="0078519E">
              <w:rPr>
                <w:rFonts w:hint="eastAsia"/>
              </w:rPr>
              <w:t>如有记录，拍照</w:t>
            </w:r>
            <w:r w:rsidRPr="0078519E">
              <w:rPr>
                <w:rFonts w:hint="eastAsia"/>
              </w:rPr>
              <w:t>)1.</w:t>
            </w:r>
            <w:r w:rsidRPr="0078519E">
              <w:rPr>
                <w:rFonts w:hint="eastAsia"/>
              </w:rPr>
              <w:t>是，异常</w:t>
            </w: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是，正常</w:t>
            </w:r>
            <w:r w:rsidRPr="0078519E">
              <w:rPr>
                <w:rFonts w:hint="eastAsia"/>
              </w:rPr>
              <w:t>3.</w:t>
            </w:r>
            <w:r w:rsidRPr="0078519E">
              <w:rPr>
                <w:rFonts w:hint="eastAsia"/>
              </w:rPr>
              <w:t>是，不知道结果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  <w:r w:rsidRPr="0078519E">
              <w:rPr>
                <w:rFonts w:hint="eastAsia"/>
              </w:rPr>
              <w:t>9.</w:t>
            </w:r>
            <w:r w:rsidRPr="0078519E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HF_NUCLEI1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如果检查异常，结果为</w:t>
            </w:r>
            <w:r w:rsidRPr="0078519E">
              <w:rPr>
                <w:rFonts w:hint="eastAsia"/>
              </w:rPr>
              <w:t>__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HF_DAO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是否进行了心脏导管检查？</w:t>
            </w:r>
            <w:r w:rsidRPr="0078519E">
              <w:rPr>
                <w:rFonts w:hint="eastAsia"/>
              </w:rPr>
              <w:t>(</w:t>
            </w:r>
            <w:r w:rsidRPr="0078519E">
              <w:rPr>
                <w:rFonts w:hint="eastAsia"/>
              </w:rPr>
              <w:t>如有记录，拍照</w:t>
            </w:r>
            <w:r w:rsidRPr="0078519E">
              <w:rPr>
                <w:rFonts w:hint="eastAsia"/>
              </w:rPr>
              <w:t>)1.</w:t>
            </w:r>
            <w:r w:rsidRPr="0078519E">
              <w:rPr>
                <w:rFonts w:hint="eastAsia"/>
              </w:rPr>
              <w:t>是，异常</w:t>
            </w: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是，正常</w:t>
            </w:r>
            <w:r w:rsidRPr="0078519E">
              <w:rPr>
                <w:rFonts w:hint="eastAsia"/>
              </w:rPr>
              <w:t>3.</w:t>
            </w:r>
            <w:r w:rsidRPr="0078519E">
              <w:rPr>
                <w:rFonts w:hint="eastAsia"/>
              </w:rPr>
              <w:t>是，不知道结果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  <w:r w:rsidRPr="0078519E">
              <w:rPr>
                <w:rFonts w:hint="eastAsia"/>
              </w:rPr>
              <w:t>9.</w:t>
            </w:r>
            <w:r w:rsidRPr="0078519E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HF_DAO1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如果检查异常，</w:t>
            </w:r>
            <w:r w:rsidRPr="0078519E">
              <w:rPr>
                <w:rFonts w:hint="eastAsia"/>
              </w:rPr>
              <w:lastRenderedPageBreak/>
              <w:t>结果为</w:t>
            </w:r>
            <w:r w:rsidRPr="0078519E">
              <w:rPr>
                <w:rFonts w:hint="eastAsia"/>
              </w:rPr>
              <w:t>__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lastRenderedPageBreak/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是否进行以下治疗</w:t>
            </w:r>
            <w:r w:rsidRPr="0078519E">
              <w:rPr>
                <w:rFonts w:hint="eastAsia"/>
              </w:rPr>
              <w:t>? (</w:t>
            </w:r>
            <w:r w:rsidRPr="0078519E">
              <w:rPr>
                <w:rFonts w:hint="eastAsia"/>
              </w:rPr>
              <w:t>如有记录，拍照</w:t>
            </w:r>
            <w:r w:rsidRPr="0078519E">
              <w:rPr>
                <w:rFonts w:hint="eastAsia"/>
              </w:rPr>
              <w:t>)1.</w:t>
            </w:r>
            <w:r w:rsidRPr="0078519E">
              <w:rPr>
                <w:rFonts w:hint="eastAsia"/>
              </w:rPr>
              <w:t>药物治疗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HF_TREAT2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冠脉搭桥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HF_TREAT3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3.</w:t>
            </w:r>
            <w:r w:rsidRPr="0078519E">
              <w:rPr>
                <w:rFonts w:hint="eastAsia"/>
              </w:rPr>
              <w:t>介入治疗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HF_TREAT4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4.</w:t>
            </w:r>
            <w:r w:rsidRPr="0078519E">
              <w:rPr>
                <w:rFonts w:hint="eastAsia"/>
              </w:rPr>
              <w:t>其它治疗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HF_TREAT4_1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4.</w:t>
            </w:r>
            <w:r w:rsidRPr="0078519E">
              <w:rPr>
                <w:rFonts w:hint="eastAsia"/>
              </w:rPr>
              <w:t>其它治疗具体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HF_TREAT0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HF_TREAT9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>9.</w:t>
            </w:r>
            <w:r w:rsidRPr="0078519E">
              <w:rPr>
                <w:rFonts w:hint="eastAsia"/>
              </w:rPr>
              <w:t>不知道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HF_RECORD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您是否保留了一些住院记录或是住院缴费记录？（如有记录，拍照）</w:t>
            </w:r>
            <w:r w:rsidRPr="0078519E">
              <w:rPr>
                <w:rFonts w:hint="eastAsia"/>
              </w:rPr>
              <w:t>1.</w:t>
            </w:r>
            <w:r w:rsidRPr="0078519E">
              <w:rPr>
                <w:rFonts w:hint="eastAsia"/>
              </w:rPr>
              <w:t>是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HF_DIAGNOSIS</w:t>
            </w:r>
          </w:p>
        </w:tc>
        <w:tc>
          <w:tcPr>
            <w:tcW w:w="1894" w:type="dxa"/>
          </w:tcPr>
          <w:p w:rsidR="0047751A" w:rsidRPr="0078519E" w:rsidRDefault="0047751A" w:rsidP="0047751A">
            <w:pPr>
              <w:rPr>
                <w:rFonts w:hint="eastAsia"/>
              </w:rPr>
            </w:pPr>
            <w:r w:rsidRPr="0078519E">
              <w:rPr>
                <w:rFonts w:hint="eastAsia"/>
              </w:rPr>
              <w:t xml:space="preserve">  </w:t>
            </w:r>
            <w:r w:rsidRPr="0078519E">
              <w:rPr>
                <w:rFonts w:hint="eastAsia"/>
              </w:rPr>
              <w:t>现场调查人员初步诊断</w:t>
            </w:r>
            <w:r w:rsidRPr="0078519E">
              <w:rPr>
                <w:rFonts w:hint="eastAsia"/>
              </w:rPr>
              <w:t>1.</w:t>
            </w:r>
            <w:r w:rsidRPr="0078519E">
              <w:rPr>
                <w:rFonts w:hint="eastAsia"/>
              </w:rPr>
              <w:t>确诊</w:t>
            </w:r>
            <w:r w:rsidRPr="0078519E">
              <w:rPr>
                <w:rFonts w:hint="eastAsia"/>
              </w:rPr>
              <w:t>2.</w:t>
            </w:r>
            <w:r w:rsidRPr="0078519E">
              <w:rPr>
                <w:rFonts w:hint="eastAsia"/>
              </w:rPr>
              <w:t>可疑</w:t>
            </w:r>
            <w:r w:rsidRPr="0078519E">
              <w:rPr>
                <w:rFonts w:hint="eastAsia"/>
              </w:rPr>
              <w:t>0.</w:t>
            </w:r>
            <w:r w:rsidRPr="0078519E"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47751A" w:rsidRPr="00F27C9B" w:rsidRDefault="0047751A" w:rsidP="0047751A">
            <w:r w:rsidRPr="00F27C9B">
              <w:t>VARCHAR2(1)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7751A" w:rsidRPr="00E60C14" w:rsidTr="0047751A">
        <w:tc>
          <w:tcPr>
            <w:tcW w:w="610" w:type="dxa"/>
          </w:tcPr>
          <w:p w:rsidR="0047751A" w:rsidRPr="00E60C14" w:rsidRDefault="0047751A" w:rsidP="0047751A">
            <w:pPr>
              <w:pStyle w:val="af0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47751A" w:rsidRDefault="0047751A" w:rsidP="0047751A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94" w:type="dxa"/>
          </w:tcPr>
          <w:p w:rsidR="0047751A" w:rsidRDefault="0047751A" w:rsidP="0047751A">
            <w:r w:rsidRPr="0078519E">
              <w:rPr>
                <w:rFonts w:hint="eastAsia"/>
              </w:rPr>
              <w:t>队列患者</w:t>
            </w:r>
            <w:r w:rsidRPr="0078519E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7751A" w:rsidRDefault="0047751A" w:rsidP="0047751A">
            <w:r w:rsidRPr="00F27C9B">
              <w:t>VARCHAR2(50)</w:t>
            </w:r>
          </w:p>
        </w:tc>
        <w:tc>
          <w:tcPr>
            <w:tcW w:w="704" w:type="dxa"/>
          </w:tcPr>
          <w:p w:rsidR="0047751A" w:rsidRPr="00DE38FC" w:rsidRDefault="0047751A" w:rsidP="0047751A">
            <w:r w:rsidRPr="00DE38FC">
              <w:t>Y</w:t>
            </w:r>
          </w:p>
        </w:tc>
        <w:tc>
          <w:tcPr>
            <w:tcW w:w="1019" w:type="dxa"/>
          </w:tcPr>
          <w:p w:rsidR="0047751A" w:rsidRPr="00E60C14" w:rsidRDefault="0047751A" w:rsidP="0047751A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194712" w:rsidP="009A012E">
      <w:pPr>
        <w:pStyle w:val="3"/>
        <w:numPr>
          <w:ilvl w:val="0"/>
          <w:numId w:val="10"/>
        </w:numPr>
        <w:spacing w:line="416" w:lineRule="auto"/>
      </w:pPr>
      <w:r w:rsidRPr="00194712">
        <w:rPr>
          <w:rFonts w:hint="eastAsia"/>
        </w:rPr>
        <w:t>队列面访信息</w:t>
      </w:r>
      <w:r>
        <w:rPr>
          <w:rFonts w:hint="eastAsia"/>
        </w:rPr>
        <w:t>-</w:t>
      </w:r>
      <w:proofErr w:type="gramStart"/>
      <w:r>
        <w:rPr>
          <w:rFonts w:hint="eastAsia"/>
        </w:rPr>
        <w:t>死因报卡</w:t>
      </w:r>
      <w:proofErr w:type="gramEnd"/>
      <w:r w:rsidR="005F3E9F">
        <w:rPr>
          <w:rFonts w:hint="eastAsia"/>
        </w:rPr>
        <w:t xml:space="preserve"> </w:t>
      </w:r>
      <w:r w:rsidRPr="00194712">
        <w:t>DLMF_SWXX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0A040A">
        <w:tc>
          <w:tcPr>
            <w:tcW w:w="610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面访</w:t>
            </w:r>
            <w:r w:rsidRPr="007D75A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>
              <w:rPr>
                <w:rFonts w:hint="eastAsia"/>
              </w:rPr>
              <w:t>N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SZXM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死者姓名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SZXB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死者性别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VARCHAR2(1)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SZCSRQ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出生日期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DATE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SZSWRQ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死亡日期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DATE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SZZJLX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死者证件类型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VARCHAR2(10)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SZZJHM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死者证件号码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SWDD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死亡地点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ZGZDDW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最高诊断单位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ZDYJ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诊断依据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GBSYBM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根本死因编码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TJFLH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统计分类号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ZYH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住院号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BKDW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proofErr w:type="gramStart"/>
            <w:r w:rsidRPr="007D75A7">
              <w:rPr>
                <w:rFonts w:hint="eastAsia"/>
              </w:rPr>
              <w:t>报卡单位</w:t>
            </w:r>
            <w:proofErr w:type="gramEnd"/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ADZSWICD10BM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a</w:t>
            </w:r>
            <w:r w:rsidRPr="007D75A7">
              <w:rPr>
                <w:rFonts w:hint="eastAsia"/>
              </w:rPr>
              <w:t>导致死亡</w:t>
            </w:r>
            <w:r w:rsidRPr="007D75A7">
              <w:rPr>
                <w:rFonts w:hint="eastAsia"/>
              </w:rPr>
              <w:t>ICD10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AFBDSWSJJG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a</w:t>
            </w:r>
            <w:r w:rsidRPr="007D75A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BDZSWICD10BM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b</w:t>
            </w:r>
            <w:r w:rsidRPr="007D75A7">
              <w:rPr>
                <w:rFonts w:hint="eastAsia"/>
              </w:rPr>
              <w:t>导致死亡</w:t>
            </w:r>
            <w:r w:rsidRPr="007D75A7">
              <w:rPr>
                <w:rFonts w:hint="eastAsia"/>
              </w:rPr>
              <w:t>ICD10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BFBDSWSJJG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b</w:t>
            </w:r>
            <w:r w:rsidRPr="007D75A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CDZSWICD11BM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c</w:t>
            </w:r>
            <w:r w:rsidRPr="007D75A7">
              <w:rPr>
                <w:rFonts w:hint="eastAsia"/>
              </w:rPr>
              <w:t>导致死亡</w:t>
            </w:r>
            <w:r w:rsidRPr="007D75A7">
              <w:rPr>
                <w:rFonts w:hint="eastAsia"/>
              </w:rPr>
              <w:t>ICD11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CFBDSWSJJG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c</w:t>
            </w:r>
            <w:r w:rsidRPr="007D75A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DDZSWICD12BM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d</w:t>
            </w:r>
            <w:r w:rsidRPr="007D75A7">
              <w:rPr>
                <w:rFonts w:hint="eastAsia"/>
              </w:rPr>
              <w:t>导致死亡</w:t>
            </w:r>
            <w:r w:rsidRPr="007D75A7">
              <w:rPr>
                <w:rFonts w:hint="eastAsia"/>
              </w:rPr>
              <w:t>ICD12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DFBDSWSJJG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d</w:t>
            </w:r>
            <w:r w:rsidRPr="007D75A7">
              <w:rPr>
                <w:rFonts w:hint="eastAsia"/>
              </w:rPr>
              <w:t>发病到死亡时间间隔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QTJBZD1ICD10BM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lastRenderedPageBreak/>
              <w:t>1ICD10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lastRenderedPageBreak/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QTJBFB1DSWSJJG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其他疾病发病</w:t>
            </w:r>
            <w:r w:rsidRPr="007D75A7">
              <w:rPr>
                <w:rFonts w:hint="eastAsia"/>
              </w:rPr>
              <w:t>1</w:t>
            </w:r>
            <w:r w:rsidRPr="007D75A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QTJBZD2ICD10BM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t>2ICD10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QTJBFB2DSWSJJG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其他疾病发病</w:t>
            </w:r>
            <w:r w:rsidRPr="007D75A7">
              <w:rPr>
                <w:rFonts w:hint="eastAsia"/>
              </w:rPr>
              <w:t>2</w:t>
            </w:r>
            <w:r w:rsidRPr="007D75A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QTJBZD3ICD10BM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t>3ICD10</w:t>
            </w:r>
            <w:r w:rsidRPr="007D75A7">
              <w:rPr>
                <w:rFonts w:hint="eastAsia"/>
              </w:rPr>
              <w:t>编码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QTJBFB3DSWSJJG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其他疾病发病</w:t>
            </w:r>
            <w:r w:rsidRPr="007D75A7">
              <w:rPr>
                <w:rFonts w:hint="eastAsia"/>
              </w:rPr>
              <w:t>3</w:t>
            </w:r>
            <w:r w:rsidRPr="007D75A7">
              <w:rPr>
                <w:rFonts w:hint="eastAsia"/>
              </w:rPr>
              <w:t>到死亡时间间隔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AZZDZSWJB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a</w:t>
            </w:r>
            <w:r w:rsidRPr="007D75A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BZZDZSWJB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b</w:t>
            </w:r>
            <w:r w:rsidRPr="007D75A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CZZDZSWJB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c</w:t>
            </w:r>
            <w:r w:rsidRPr="007D75A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DZZDZSWJB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d</w:t>
            </w:r>
            <w:r w:rsidRPr="007D75A7">
              <w:rPr>
                <w:rFonts w:hint="eastAsia"/>
              </w:rPr>
              <w:t>直接导致死亡的疾病（手工填报）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QTJBZD1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t>1</w:t>
            </w:r>
            <w:r w:rsidRPr="007D75A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QTJBZD2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t>2</w:t>
            </w:r>
            <w:r w:rsidRPr="007D75A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QTJBZD3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其他疾病诊断</w:t>
            </w:r>
            <w:r w:rsidRPr="007D75A7">
              <w:rPr>
                <w:rFonts w:hint="eastAsia"/>
              </w:rPr>
              <w:t>3</w:t>
            </w:r>
            <w:r w:rsidRPr="007D75A7">
              <w:rPr>
                <w:rFonts w:hint="eastAsia"/>
              </w:rPr>
              <w:t>（手工填报）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HKDZLX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户口地址类型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VARCHAR2(1)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HKSJDMZJS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户口市（浙江省）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HKQXDMZJS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户口区县（浙江省）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HKJDDMZJS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户口街道（浙江省）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HKXXDZZJS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户口详细地址（浙江省）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HKSFDMWS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户口省份代码（外省）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HKSJDMWS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proofErr w:type="gramStart"/>
            <w:r w:rsidRPr="007D75A7">
              <w:rPr>
                <w:rFonts w:hint="eastAsia"/>
              </w:rPr>
              <w:t>户口市</w:t>
            </w:r>
            <w:proofErr w:type="gramEnd"/>
            <w:r w:rsidRPr="007D75A7">
              <w:rPr>
                <w:rFonts w:hint="eastAsia"/>
              </w:rPr>
              <w:t>代码（外省）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HKQXDMWS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户口区县（外省）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HKJDDMWS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户口街道（外省）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HKXXDZWS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户口详细地址（外省）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GJHDQ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国家或地区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JZDZLX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居住地址类型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VARCHAR2(1)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JZSJDMZJS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居住地市（浙江省）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JZQXDMZJS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居住地区县（浙</w:t>
            </w:r>
            <w:r w:rsidRPr="007D75A7">
              <w:rPr>
                <w:rFonts w:hint="eastAsia"/>
              </w:rPr>
              <w:lastRenderedPageBreak/>
              <w:t>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lastRenderedPageBreak/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JZJDDMZJS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居住地街道（浙江省）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JZXXDZZJS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居住地详细地址（浙江省）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JZSFDMWS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居住地省（外省）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JZSJDMWS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居住地市（外省）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JZQXDMWS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居住地区县（外省）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Default="00194712" w:rsidP="00194712">
            <w:r w:rsidRPr="00D97B18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JZJDDMWS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居住地街道（外省）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VARCHAR2(20)</w:t>
            </w:r>
          </w:p>
        </w:tc>
        <w:tc>
          <w:tcPr>
            <w:tcW w:w="704" w:type="dxa"/>
          </w:tcPr>
          <w:p w:rsidR="00194712" w:rsidRPr="00D97B18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JZXXDZWS</w:t>
            </w:r>
          </w:p>
        </w:tc>
        <w:tc>
          <w:tcPr>
            <w:tcW w:w="1894" w:type="dxa"/>
          </w:tcPr>
          <w:p w:rsidR="00194712" w:rsidRPr="007D75A7" w:rsidRDefault="00194712" w:rsidP="00194712">
            <w:pPr>
              <w:rPr>
                <w:rFonts w:hint="eastAsia"/>
              </w:rPr>
            </w:pPr>
            <w:r w:rsidRPr="007D75A7">
              <w:rPr>
                <w:rFonts w:hint="eastAsia"/>
              </w:rPr>
              <w:t>居住地详细地址（外省）</w:t>
            </w:r>
          </w:p>
        </w:tc>
        <w:tc>
          <w:tcPr>
            <w:tcW w:w="1842" w:type="dxa"/>
          </w:tcPr>
          <w:p w:rsidR="00194712" w:rsidRPr="00847F7B" w:rsidRDefault="00194712" w:rsidP="00194712">
            <w:r w:rsidRPr="00847F7B">
              <w:t>VARCHAR2(200)</w:t>
            </w:r>
          </w:p>
        </w:tc>
        <w:tc>
          <w:tcPr>
            <w:tcW w:w="704" w:type="dxa"/>
          </w:tcPr>
          <w:p w:rsidR="00194712" w:rsidRPr="00D97B18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E75854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94" w:type="dxa"/>
          </w:tcPr>
          <w:p w:rsidR="00194712" w:rsidRDefault="00194712" w:rsidP="00194712">
            <w:r w:rsidRPr="007D75A7">
              <w:rPr>
                <w:rFonts w:hint="eastAsia"/>
              </w:rPr>
              <w:t>队列患者</w:t>
            </w:r>
            <w:r w:rsidRPr="007D75A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194712" w:rsidRDefault="00194712" w:rsidP="00194712">
            <w:r w:rsidRPr="00847F7B">
              <w:t>VARCHAR2(50)</w:t>
            </w:r>
          </w:p>
        </w:tc>
        <w:tc>
          <w:tcPr>
            <w:tcW w:w="704" w:type="dxa"/>
          </w:tcPr>
          <w:p w:rsidR="00194712" w:rsidRPr="00D97B18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Default="00194712" w:rsidP="009A012E">
      <w:pPr>
        <w:pStyle w:val="3"/>
        <w:numPr>
          <w:ilvl w:val="0"/>
          <w:numId w:val="10"/>
        </w:numPr>
        <w:spacing w:line="416" w:lineRule="auto"/>
      </w:pPr>
      <w:r w:rsidRPr="00194712">
        <w:rPr>
          <w:rFonts w:hint="eastAsia"/>
        </w:rPr>
        <w:t>社区复核信息</w:t>
      </w:r>
      <w:r w:rsidR="005F3E9F">
        <w:rPr>
          <w:rFonts w:hint="eastAsia"/>
        </w:rPr>
        <w:t xml:space="preserve"> </w:t>
      </w:r>
      <w:r w:rsidRPr="00194712">
        <w:t>SQFHXX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345"/>
        <w:gridCol w:w="1894"/>
        <w:gridCol w:w="1842"/>
        <w:gridCol w:w="704"/>
        <w:gridCol w:w="1019"/>
      </w:tblGrid>
      <w:tr w:rsidR="005F3E9F" w:rsidTr="000A040A">
        <w:tc>
          <w:tcPr>
            <w:tcW w:w="610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5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94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2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4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9" w:type="dxa"/>
            <w:shd w:val="clear" w:color="auto" w:fill="C0C0C0"/>
          </w:tcPr>
          <w:p w:rsidR="005F3E9F" w:rsidRDefault="005F3E9F" w:rsidP="000A040A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面访</w:t>
            </w:r>
            <w:r w:rsidRPr="00AD2CB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N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ZLJL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诊疗记录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CYXJ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出院小结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XJGS_XDT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心肌梗死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心电图检查报告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XJGS_XQM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心肌梗死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血清酶检</w:t>
            </w:r>
            <w:r w:rsidRPr="00AD2CB5">
              <w:rPr>
                <w:rFonts w:hint="eastAsia"/>
              </w:rPr>
              <w:lastRenderedPageBreak/>
              <w:t>查（肌酸激酶，肌钙蛋白等）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lastRenderedPageBreak/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XJGS_GDMZY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心肌梗死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选择性冠状动脉造影报告</w:t>
            </w:r>
            <w:r w:rsidRPr="00AD2CB5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XJGS_QT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心肌梗死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</w:t>
            </w:r>
            <w:r w:rsidRPr="00AD2CB5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NZZ_CT_MRI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脑卒中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头部</w:t>
            </w:r>
            <w:r w:rsidRPr="00AD2CB5">
              <w:rPr>
                <w:rFonts w:hint="eastAsia"/>
              </w:rPr>
              <w:t>CT/MRI</w:t>
            </w:r>
            <w:r w:rsidRPr="00AD2CB5">
              <w:rPr>
                <w:rFonts w:hint="eastAsia"/>
              </w:rPr>
              <w:t>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NZZ_YZCC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脑卒中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腰椎穿刺检查报告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NZZ_XGZY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脑卒中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血管造影报告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NZZ_QT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脑卒中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</w:t>
            </w:r>
            <w:r w:rsidRPr="00AD2CB5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XSJ_XBXG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胸部</w:t>
            </w:r>
            <w:r w:rsidRPr="00AD2CB5">
              <w:rPr>
                <w:rFonts w:hint="eastAsia"/>
              </w:rPr>
              <w:t>X</w:t>
            </w:r>
            <w:r w:rsidRPr="00AD2CB5">
              <w:rPr>
                <w:rFonts w:hint="eastAsia"/>
              </w:rPr>
              <w:t>光片检查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XSJ_CSXDT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超声心动图检查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XSJ_HSXJXX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核素心肌显像检查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XSJ_XZDG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心脏导管检查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XSJ_GMDQ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冠脉搭桥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XSJ_JRZL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介入治疗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XSJ_QT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充血</w:t>
            </w:r>
            <w:proofErr w:type="gramStart"/>
            <w:r w:rsidRPr="00AD2CB5">
              <w:rPr>
                <w:rFonts w:hint="eastAsia"/>
              </w:rPr>
              <w:t>性心里</w:t>
            </w:r>
            <w:proofErr w:type="gramEnd"/>
            <w:r w:rsidRPr="00AD2CB5">
              <w:rPr>
                <w:rFonts w:hint="eastAsia"/>
              </w:rPr>
              <w:t>衰竭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FA_PFCCHJ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</w:t>
            </w:r>
            <w:proofErr w:type="gramStart"/>
            <w:r w:rsidRPr="00AD2CB5">
              <w:rPr>
                <w:rFonts w:hint="eastAsia"/>
              </w:rPr>
              <w:t>经皮肺穿刺</w:t>
            </w:r>
            <w:proofErr w:type="gramEnd"/>
            <w:r w:rsidRPr="00AD2CB5">
              <w:rPr>
                <w:rFonts w:hint="eastAsia"/>
              </w:rPr>
              <w:t>活检病理报告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FA_ZQGJ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</w:t>
            </w:r>
            <w:r w:rsidRPr="00AD2CB5">
              <w:rPr>
                <w:rFonts w:hint="eastAsia"/>
              </w:rPr>
              <w:t>纤维支气管镜检查报告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FA_DTLXB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</w:t>
            </w:r>
            <w:r w:rsidRPr="00AD2CB5">
              <w:rPr>
                <w:rFonts w:hint="eastAsia"/>
              </w:rPr>
              <w:t>痰脱落细胞检查报告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FA_CT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 CT </w:t>
            </w:r>
            <w:r w:rsidRPr="00AD2CB5">
              <w:rPr>
                <w:rFonts w:hint="eastAsia"/>
              </w:rPr>
              <w:t>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FA_MRI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 MRI </w:t>
            </w:r>
            <w:r w:rsidRPr="00AD2CB5">
              <w:rPr>
                <w:rFonts w:hint="eastAsia"/>
              </w:rPr>
              <w:t>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FA_XX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- X</w:t>
            </w:r>
            <w:r w:rsidRPr="00AD2CB5">
              <w:rPr>
                <w:rFonts w:hint="eastAsia"/>
              </w:rPr>
              <w:t>线检查报告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FA_QT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–其他</w:t>
            </w:r>
            <w:r w:rsidRPr="00AD2CB5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FA_GCCHJ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–肝穿刺活检病理报告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FA_AFPDX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–甲胎蛋白（</w:t>
            </w:r>
            <w:r w:rsidRPr="00AD2CB5">
              <w:rPr>
                <w:rFonts w:hint="eastAsia"/>
              </w:rPr>
              <w:t>AFP</w:t>
            </w:r>
            <w:r w:rsidRPr="00AD2CB5">
              <w:rPr>
                <w:rFonts w:hint="eastAsia"/>
              </w:rPr>
              <w:t>）定性诊断报告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FA_BC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肺癌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</w:t>
            </w:r>
            <w:r w:rsidRPr="00AD2CB5">
              <w:rPr>
                <w:rFonts w:hint="eastAsia"/>
              </w:rPr>
              <w:t>B</w:t>
            </w:r>
            <w:r w:rsidRPr="00AD2CB5">
              <w:rPr>
                <w:rFonts w:hint="eastAsia"/>
              </w:rPr>
              <w:t>超检查报告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WA_XNMHJ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胃癌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–纤维胃镜下粘膜活检病理报告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WA_WXXBC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胃癌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–胃</w:t>
            </w:r>
            <w:r w:rsidRPr="00AD2CB5">
              <w:rPr>
                <w:rFonts w:hint="eastAsia"/>
              </w:rPr>
              <w:t>X</w:t>
            </w:r>
            <w:r w:rsidRPr="00AD2CB5">
              <w:rPr>
                <w:rFonts w:hint="eastAsia"/>
              </w:rPr>
              <w:t>线钡餐检查报告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WA_WTLXBX</w:t>
            </w:r>
          </w:p>
        </w:tc>
        <w:tc>
          <w:tcPr>
            <w:tcW w:w="1894" w:type="dxa"/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胃癌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–胃脱落细胞学检查报告</w:t>
            </w:r>
          </w:p>
        </w:tc>
        <w:tc>
          <w:tcPr>
            <w:tcW w:w="1842" w:type="dxa"/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</w:tcPr>
          <w:p w:rsidR="00194712" w:rsidRDefault="00194712" w:rsidP="00194712">
            <w:r w:rsidRPr="00D90339">
              <w:t>Y</w:t>
            </w:r>
          </w:p>
        </w:tc>
        <w:tc>
          <w:tcPr>
            <w:tcW w:w="1019" w:type="dxa"/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胃癌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194712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SDA_SGJXHJ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食道癌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–食管镜下活检病理报告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194712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SDA_SGNMTL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食道癌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–食管黏膜脱落细胞学检查报告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SDA_XXTB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食道</w:t>
            </w:r>
            <w:r w:rsidRPr="00AD2CB5">
              <w:rPr>
                <w:rFonts w:hint="eastAsia"/>
              </w:rPr>
              <w:lastRenderedPageBreak/>
              <w:t>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</w:t>
            </w:r>
            <w:r w:rsidRPr="00AD2CB5">
              <w:rPr>
                <w:rFonts w:hint="eastAsia"/>
              </w:rPr>
              <w:t>X</w:t>
            </w:r>
            <w:r w:rsidRPr="00AD2CB5">
              <w:rPr>
                <w:rFonts w:hint="eastAsia"/>
              </w:rPr>
              <w:t>线吞钡检查报告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lastRenderedPageBreak/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食道癌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JZCA_JCJXHJ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结、直肠癌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–结肠镜下活检病理报告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JZCA_ZCCSSM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结、直肠癌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–直肠超声扫描检查报告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JZCA_XQAPKY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结、直肠癌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–血清癌胚抗原（</w:t>
            </w:r>
            <w:r w:rsidRPr="00AD2CB5">
              <w:rPr>
                <w:rFonts w:hint="eastAsia"/>
              </w:rPr>
              <w:t>CEA</w:t>
            </w:r>
            <w:r w:rsidRPr="00AD2CB5">
              <w:rPr>
                <w:rFonts w:hint="eastAsia"/>
              </w:rPr>
              <w:t>）测定报告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JZCA_BGCXX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结、直肠癌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–钡灌肠</w:t>
            </w:r>
            <w:r w:rsidRPr="00AD2CB5">
              <w:rPr>
                <w:rFonts w:hint="eastAsia"/>
              </w:rPr>
              <w:t>X</w:t>
            </w:r>
            <w:r w:rsidRPr="00AD2CB5">
              <w:rPr>
                <w:rFonts w:hint="eastAsia"/>
              </w:rPr>
              <w:t>线检查报告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结、直肠癌</w:t>
            </w:r>
            <w:r w:rsidRPr="00AD2CB5">
              <w:rPr>
                <w:rFonts w:hint="eastAsia"/>
              </w:rPr>
              <w:t xml:space="preserve"> </w:t>
            </w:r>
            <w:r w:rsidRPr="00AD2CB5">
              <w:rPr>
                <w:rFonts w:hint="eastAsia"/>
              </w:rPr>
              <w:t>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RXA_RXZZX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女性乳腺癌–乳腺组织学病理报告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RXA_RXCS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女性乳腺癌–乳腺超声检查报告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RXA_RXZX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女性</w:t>
            </w:r>
            <w:r w:rsidRPr="00AD2CB5">
              <w:rPr>
                <w:rFonts w:hint="eastAsia"/>
              </w:rPr>
              <w:lastRenderedPageBreak/>
              <w:t>乳腺癌–乳腺照相检查报告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lastRenderedPageBreak/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RXA_ER_PR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女性乳腺癌–乳腺癌的激素受体</w:t>
            </w:r>
            <w:r w:rsidRPr="00AD2CB5">
              <w:rPr>
                <w:rFonts w:hint="eastAsia"/>
              </w:rPr>
              <w:t>(ER/PR)</w:t>
            </w:r>
            <w:r w:rsidRPr="00AD2CB5">
              <w:rPr>
                <w:rFonts w:hint="eastAsia"/>
              </w:rPr>
              <w:t>状态报告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女性乳腺癌–其他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QT_ZZX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其他恶性肿瘤–组织学病理报告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QT_CT_MRI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其他恶性肿瘤–</w:t>
            </w:r>
            <w:r w:rsidRPr="00AD2CB5">
              <w:rPr>
                <w:rFonts w:hint="eastAsia"/>
              </w:rPr>
              <w:t>CT/MRI</w:t>
            </w:r>
            <w:r w:rsidRPr="00AD2CB5">
              <w:rPr>
                <w:rFonts w:hint="eastAsia"/>
              </w:rPr>
              <w:t>检查报告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其他恶性肿瘤–其他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MXXB_XQJG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慢性肾病–血清肌</w:t>
            </w:r>
            <w:proofErr w:type="gramStart"/>
            <w:r w:rsidRPr="00AD2CB5">
              <w:rPr>
                <w:rFonts w:hint="eastAsia"/>
              </w:rPr>
              <w:t>酐</w:t>
            </w:r>
            <w:proofErr w:type="gramEnd"/>
            <w:r w:rsidRPr="00AD2CB5">
              <w:rPr>
                <w:rFonts w:hint="eastAsia"/>
              </w:rPr>
              <w:t>检查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MXXB_SXQ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慢性肾病–肾小球滤过率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MXXB_XYTX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慢性肾病–血液透析治疗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MXXB_FQTX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慢性肾病–腹腔透</w:t>
            </w:r>
            <w:r w:rsidRPr="00AD2CB5">
              <w:rPr>
                <w:rFonts w:hint="eastAsia"/>
              </w:rPr>
              <w:lastRenderedPageBreak/>
              <w:t>析治疗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lastRenderedPageBreak/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MXXB_SYZ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慢性肾病–肾移植手术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MXXB_QT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检查信息</w:t>
            </w:r>
            <w:r w:rsidRPr="00AD2CB5">
              <w:rPr>
                <w:rFonts w:hint="eastAsia"/>
              </w:rPr>
              <w:t>-</w:t>
            </w:r>
            <w:r w:rsidRPr="00AD2CB5">
              <w:rPr>
                <w:rFonts w:hint="eastAsia"/>
              </w:rPr>
              <w:t>慢性肾病–其他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FHZT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复核状态</w:t>
            </w:r>
            <w:r w:rsidRPr="00AD2CB5">
              <w:rPr>
                <w:rFonts w:hint="eastAsia"/>
              </w:rPr>
              <w:t xml:space="preserve"> 0 </w:t>
            </w:r>
            <w:r w:rsidRPr="00AD2CB5">
              <w:rPr>
                <w:rFonts w:hint="eastAsia"/>
              </w:rPr>
              <w:t>未复核</w:t>
            </w:r>
            <w:r w:rsidRPr="00AD2CB5">
              <w:rPr>
                <w:rFonts w:hint="eastAsia"/>
              </w:rPr>
              <w:t xml:space="preserve"> 1 </w:t>
            </w:r>
            <w:r w:rsidRPr="00AD2CB5">
              <w:rPr>
                <w:rFonts w:hint="eastAsia"/>
              </w:rPr>
              <w:t>复核未完成</w:t>
            </w:r>
            <w:r w:rsidRPr="00AD2CB5">
              <w:rPr>
                <w:rFonts w:hint="eastAsia"/>
              </w:rPr>
              <w:t xml:space="preserve"> 2 </w:t>
            </w:r>
            <w:r w:rsidRPr="00AD2CB5">
              <w:rPr>
                <w:rFonts w:hint="eastAsia"/>
              </w:rPr>
              <w:t>复核完成</w:t>
            </w:r>
            <w:r w:rsidRPr="00AD2CB5">
              <w:rPr>
                <w:rFonts w:hint="eastAsia"/>
              </w:rPr>
              <w:t xml:space="preserve"> 3 </w:t>
            </w:r>
            <w:proofErr w:type="gramStart"/>
            <w:r w:rsidRPr="00AD2CB5">
              <w:rPr>
                <w:rFonts w:hint="eastAsia"/>
              </w:rPr>
              <w:t>失访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FHJGID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复核机构</w:t>
            </w:r>
            <w:r w:rsidRPr="00AD2CB5"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FHRYID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复核人员</w:t>
            </w:r>
            <w:r w:rsidRPr="00AD2CB5"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FHRYMC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复核人员名称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队列个人</w:t>
            </w:r>
            <w:r w:rsidRPr="00AD2CB5"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FHSJ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复核时间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ZKZT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AD2CB5" w:rsidRDefault="00194712" w:rsidP="00194712">
            <w:pPr>
              <w:rPr>
                <w:rFonts w:hint="eastAsia"/>
              </w:rPr>
            </w:pPr>
            <w:r w:rsidRPr="00AD2CB5">
              <w:rPr>
                <w:rFonts w:hint="eastAsia"/>
              </w:rPr>
              <w:t>质</w:t>
            </w:r>
            <w:proofErr w:type="gramStart"/>
            <w:r w:rsidRPr="00AD2CB5">
              <w:rPr>
                <w:rFonts w:hint="eastAsia"/>
              </w:rPr>
              <w:t>控状态</w:t>
            </w:r>
            <w:proofErr w:type="gramEnd"/>
            <w:r w:rsidRPr="00AD2CB5">
              <w:rPr>
                <w:rFonts w:hint="eastAsia"/>
              </w:rPr>
              <w:t xml:space="preserve">  0 </w:t>
            </w:r>
            <w:proofErr w:type="gramStart"/>
            <w:r w:rsidRPr="00AD2CB5">
              <w:rPr>
                <w:rFonts w:hint="eastAsia"/>
              </w:rPr>
              <w:t>未质控</w:t>
            </w:r>
            <w:proofErr w:type="gramEnd"/>
            <w:r w:rsidRPr="00AD2CB5">
              <w:rPr>
                <w:rFonts w:hint="eastAsia"/>
              </w:rPr>
              <w:t xml:space="preserve"> 1.</w:t>
            </w:r>
            <w:r w:rsidRPr="00AD2CB5">
              <w:rPr>
                <w:rFonts w:hint="eastAsia"/>
              </w:rPr>
              <w:t>面访质</w:t>
            </w:r>
            <w:proofErr w:type="gramStart"/>
            <w:r w:rsidRPr="00AD2CB5">
              <w:rPr>
                <w:rFonts w:hint="eastAsia"/>
              </w:rPr>
              <w:t>控通过</w:t>
            </w:r>
            <w:proofErr w:type="gramEnd"/>
            <w:r w:rsidRPr="00AD2CB5">
              <w:rPr>
                <w:rFonts w:hint="eastAsia"/>
              </w:rPr>
              <w:t xml:space="preserve"> 2.</w:t>
            </w:r>
            <w:r w:rsidRPr="00AD2CB5">
              <w:rPr>
                <w:rFonts w:hint="eastAsia"/>
              </w:rPr>
              <w:t>面访</w:t>
            </w:r>
            <w:proofErr w:type="gramStart"/>
            <w:r w:rsidRPr="00AD2CB5">
              <w:rPr>
                <w:rFonts w:hint="eastAsia"/>
              </w:rPr>
              <w:t>质控未通过</w:t>
            </w:r>
            <w:proofErr w:type="gramEnd"/>
            <w:r w:rsidRPr="00AD2CB5">
              <w:rPr>
                <w:rFonts w:hint="eastAsia"/>
              </w:rPr>
              <w:t>3.</w:t>
            </w:r>
            <w:r w:rsidRPr="00AD2CB5">
              <w:rPr>
                <w:rFonts w:hint="eastAsia"/>
              </w:rPr>
              <w:t>社区复核质</w:t>
            </w:r>
            <w:proofErr w:type="gramStart"/>
            <w:r w:rsidRPr="00AD2CB5">
              <w:rPr>
                <w:rFonts w:hint="eastAsia"/>
              </w:rPr>
              <w:t>控通过</w:t>
            </w:r>
            <w:proofErr w:type="gramEnd"/>
            <w:r w:rsidRPr="00AD2CB5">
              <w:rPr>
                <w:rFonts w:hint="eastAsia"/>
              </w:rPr>
              <w:t>4.</w:t>
            </w:r>
            <w:r w:rsidRPr="00AD2CB5">
              <w:rPr>
                <w:rFonts w:hint="eastAsia"/>
              </w:rPr>
              <w:t>社区复核</w:t>
            </w:r>
            <w:proofErr w:type="gramStart"/>
            <w:r w:rsidRPr="00AD2CB5">
              <w:rPr>
                <w:rFonts w:hint="eastAsia"/>
              </w:rPr>
              <w:t>质控未通过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4773F9" w:rsidRDefault="00194712" w:rsidP="00194712">
            <w:r w:rsidRPr="004773F9">
              <w:t>VARCHAR2(1)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Default="00194712" w:rsidP="00194712">
            <w:r w:rsidRPr="00D90339"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194712" w:rsidRPr="00E60C14" w:rsidTr="00763F12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0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4712" w:rsidRDefault="00194712" w:rsidP="0019471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GXSJ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Default="00194712" w:rsidP="00194712">
            <w:r w:rsidRPr="00AD2CB5">
              <w:rPr>
                <w:rFonts w:hint="eastAsia"/>
              </w:rPr>
              <w:t>数据更新时间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Default="00194712" w:rsidP="00194712">
            <w:r w:rsidRPr="004773F9">
              <w:t>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D90339" w:rsidRDefault="00194712" w:rsidP="00194712">
            <w:r>
              <w:rPr>
                <w:rFonts w:hint="eastAsia"/>
              </w:rPr>
              <w:t>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12" w:rsidRPr="00E60C14" w:rsidRDefault="00194712" w:rsidP="00194712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3E9F" w:rsidRPr="00A020E4" w:rsidRDefault="005F3E9F" w:rsidP="00A020E4"/>
    <w:p w:rsidR="005F3E9F" w:rsidRDefault="00194712" w:rsidP="009A012E">
      <w:pPr>
        <w:pStyle w:val="3"/>
        <w:numPr>
          <w:ilvl w:val="0"/>
          <w:numId w:val="10"/>
        </w:numPr>
        <w:spacing w:line="416" w:lineRule="auto"/>
      </w:pPr>
      <w:r w:rsidRPr="00194712">
        <w:rPr>
          <w:rFonts w:hint="eastAsia"/>
        </w:rPr>
        <w:t>病例复核信息</w:t>
      </w:r>
      <w:r w:rsidR="005F3E9F">
        <w:rPr>
          <w:rFonts w:hint="eastAsia"/>
        </w:rPr>
        <w:t xml:space="preserve"> </w:t>
      </w:r>
      <w:r w:rsidRPr="00194712">
        <w:t>BLFHXX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336"/>
        <w:gridCol w:w="1880"/>
        <w:gridCol w:w="1841"/>
        <w:gridCol w:w="702"/>
        <w:gridCol w:w="1014"/>
      </w:tblGrid>
      <w:tr w:rsidR="005F3E9F" w:rsidTr="00A85BC0">
        <w:tc>
          <w:tcPr>
            <w:tcW w:w="641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36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字段代码</w:t>
            </w:r>
          </w:p>
        </w:tc>
        <w:tc>
          <w:tcPr>
            <w:tcW w:w="1880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字段中文</w:t>
            </w:r>
          </w:p>
        </w:tc>
        <w:tc>
          <w:tcPr>
            <w:tcW w:w="1841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702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14" w:type="dxa"/>
            <w:shd w:val="clear" w:color="auto" w:fill="C0C0C0"/>
          </w:tcPr>
          <w:p w:rsidR="005F3E9F" w:rsidRDefault="005F3E9F" w:rsidP="00831205">
            <w:pPr>
              <w:pStyle w:val="aff3"/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面访</w:t>
            </w:r>
            <w:r w:rsidRPr="009900AB">
              <w:rPr>
                <w:rFonts w:hint="eastAsia"/>
              </w:rPr>
              <w:t>ID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Pr="00D96759" w:rsidRDefault="00A85BC0" w:rsidP="00A85BC0">
            <w:r>
              <w:rPr>
                <w:rFonts w:hint="eastAsia"/>
              </w:rPr>
              <w:t>N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spacing w:line="240" w:lineRule="auto"/>
              <w:ind w:firstLine="0"/>
              <w:rPr>
                <w:rFonts w:ascii="宋体" w:hAnsi="宋体"/>
                <w:color w:val="008000"/>
                <w:sz w:val="21"/>
                <w:szCs w:val="21"/>
                <w:u w:val="single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SFHQBA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是否获取病人住院病案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spacing w:line="240" w:lineRule="auto"/>
              <w:ind w:firstLine="0"/>
              <w:rPr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BA_F_YY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病案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否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原因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BA_F_YY_QT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病案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否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原因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VARCHAR2(150)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spacing w:line="240" w:lineRule="auto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YYBASY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医院病案首页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CYXJ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出院小结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XJGS_XDT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心肌梗死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心电图检查报告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XJGS_XQM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心肌梗死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血清酶检查（肌酸激酶，肌钙蛋白等）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XJGS_GDMZY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心肌梗死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选择性冠状动脉造影报告</w:t>
            </w:r>
            <w:r w:rsidRPr="009900AB">
              <w:rPr>
                <w:rFonts w:hint="eastAsia"/>
              </w:rPr>
              <w:t xml:space="preserve"> 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XJGS_QT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心肌梗死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</w:t>
            </w:r>
            <w:r w:rsidRPr="009900AB">
              <w:rPr>
                <w:rFonts w:hint="eastAsia"/>
              </w:rPr>
              <w:t xml:space="preserve"> 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NZZ_CT_MRI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脑卒中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头部</w:t>
            </w:r>
            <w:r w:rsidRPr="009900AB">
              <w:rPr>
                <w:rFonts w:hint="eastAsia"/>
              </w:rPr>
              <w:t>CT/MRI</w:t>
            </w:r>
            <w:r w:rsidRPr="009900AB">
              <w:rPr>
                <w:rFonts w:hint="eastAsia"/>
              </w:rPr>
              <w:t>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NZZ_YZCC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脑卒中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腰椎穿刺检查报告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NZZ_XGZY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脑卒</w:t>
            </w:r>
            <w:r w:rsidRPr="009900AB">
              <w:rPr>
                <w:rFonts w:hint="eastAsia"/>
              </w:rPr>
              <w:lastRenderedPageBreak/>
              <w:t>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血管造影报告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lastRenderedPageBreak/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NZZ_QT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脑卒中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</w:t>
            </w:r>
            <w:r w:rsidRPr="009900AB">
              <w:rPr>
                <w:rFonts w:hint="eastAsia"/>
              </w:rPr>
              <w:t xml:space="preserve"> 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XSJ_XBXG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胸部</w:t>
            </w:r>
            <w:r w:rsidRPr="009900AB">
              <w:rPr>
                <w:rFonts w:hint="eastAsia"/>
              </w:rPr>
              <w:t>X</w:t>
            </w:r>
            <w:r w:rsidRPr="009900AB">
              <w:rPr>
                <w:rFonts w:hint="eastAsia"/>
              </w:rPr>
              <w:t>光片检查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XSJ_CSXDT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超声心动图检查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XSJ_HSXJXX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核素心肌显像检查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XSJ_XZDG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心脏导管检查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>
              <w:rPr>
                <w:rFonts w:hint="eastAsia"/>
              </w:rPr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XSJ_GMDQ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冠脉搭桥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XSJ_JRZL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介入治疗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XSJ_QT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充血</w:t>
            </w:r>
            <w:proofErr w:type="gramStart"/>
            <w:r w:rsidRPr="009900AB">
              <w:rPr>
                <w:rFonts w:hint="eastAsia"/>
              </w:rPr>
              <w:t>性心里</w:t>
            </w:r>
            <w:proofErr w:type="gramEnd"/>
            <w:r w:rsidRPr="009900AB">
              <w:rPr>
                <w:rFonts w:hint="eastAsia"/>
              </w:rPr>
              <w:t>衰竭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FA_PFCCHJ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</w:t>
            </w:r>
            <w:proofErr w:type="gramStart"/>
            <w:r w:rsidRPr="009900AB">
              <w:rPr>
                <w:rFonts w:hint="eastAsia"/>
              </w:rPr>
              <w:t>经皮肺穿刺</w:t>
            </w:r>
            <w:proofErr w:type="gramEnd"/>
            <w:r w:rsidRPr="009900AB">
              <w:rPr>
                <w:rFonts w:hint="eastAsia"/>
              </w:rPr>
              <w:t>活检病理报告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FA_ZQGJ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</w:t>
            </w:r>
            <w:r w:rsidRPr="009900AB">
              <w:rPr>
                <w:rFonts w:hint="eastAsia"/>
              </w:rPr>
              <w:t>纤维支气管镜检查报告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FA_DTLXB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</w:t>
            </w:r>
            <w:r w:rsidRPr="009900AB">
              <w:rPr>
                <w:rFonts w:hint="eastAsia"/>
              </w:rPr>
              <w:t>痰脱落细胞检查报告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Pr="00D96759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FA_CT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 CT </w:t>
            </w:r>
            <w:r w:rsidRPr="009900AB">
              <w:rPr>
                <w:rFonts w:hint="eastAsia"/>
              </w:rPr>
              <w:t>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D96759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FA_MRI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 MRI </w:t>
            </w:r>
            <w:r w:rsidRPr="009900AB">
              <w:rPr>
                <w:rFonts w:hint="eastAsia"/>
              </w:rPr>
              <w:t>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FA_XX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- X</w:t>
            </w:r>
            <w:r w:rsidRPr="009900AB">
              <w:rPr>
                <w:rFonts w:hint="eastAsia"/>
              </w:rPr>
              <w:t>线检查报告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–其他</w:t>
            </w:r>
            <w:r w:rsidRPr="009900AB">
              <w:rPr>
                <w:rFonts w:hint="eastAsia"/>
              </w:rPr>
              <w:t xml:space="preserve"> 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FA_GCCHJ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–肝穿刺活检病理报告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FA_AFPDX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–甲胎蛋白（</w:t>
            </w:r>
            <w:r w:rsidRPr="009900AB">
              <w:rPr>
                <w:rFonts w:hint="eastAsia"/>
              </w:rPr>
              <w:t>AFP</w:t>
            </w:r>
            <w:r w:rsidRPr="009900AB">
              <w:rPr>
                <w:rFonts w:hint="eastAsia"/>
              </w:rPr>
              <w:t>）定性诊断报告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FA_BC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肺癌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</w:t>
            </w:r>
            <w:r w:rsidRPr="009900AB">
              <w:rPr>
                <w:rFonts w:hint="eastAsia"/>
              </w:rPr>
              <w:t>B</w:t>
            </w:r>
            <w:r w:rsidRPr="009900AB">
              <w:rPr>
                <w:rFonts w:hint="eastAsia"/>
              </w:rPr>
              <w:t>超检查报告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WA_XNMHJ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胃癌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–纤维胃镜下粘膜活检病理报告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WA_WXXBC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胃癌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–胃</w:t>
            </w:r>
            <w:r w:rsidRPr="009900AB">
              <w:rPr>
                <w:rFonts w:hint="eastAsia"/>
              </w:rPr>
              <w:t>X</w:t>
            </w:r>
            <w:r w:rsidRPr="009900AB">
              <w:rPr>
                <w:rFonts w:hint="eastAsia"/>
              </w:rPr>
              <w:t>线钡餐检</w:t>
            </w:r>
            <w:r w:rsidRPr="009900AB">
              <w:rPr>
                <w:rFonts w:hint="eastAsia"/>
              </w:rPr>
              <w:lastRenderedPageBreak/>
              <w:t>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lastRenderedPageBreak/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WA_WTLXBX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胃癌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–胃脱落细胞学检查报告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WA_QT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胃癌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SDA_SGJXHJ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食道癌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–食管镜下活检病理报告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SDA_SGNMTL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食道癌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–食管黏膜脱落细胞学检查报告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SDA_XXTB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食道癌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</w:t>
            </w:r>
            <w:r w:rsidRPr="009900AB">
              <w:rPr>
                <w:rFonts w:hint="eastAsia"/>
              </w:rPr>
              <w:t>X</w:t>
            </w:r>
            <w:r w:rsidRPr="009900AB">
              <w:rPr>
                <w:rFonts w:hint="eastAsia"/>
              </w:rPr>
              <w:t>线吞钡检查报告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SDA_QT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食道癌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JZCA_JCJXHJ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结、直肠癌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–结肠镜下活检病理报告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JZCA_ZCCSSM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结、直肠癌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–直肠超声扫描检查报告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JZCA_XQAPKY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结、直肠癌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–血清癌胚抗原（</w:t>
            </w:r>
            <w:r w:rsidRPr="009900AB">
              <w:rPr>
                <w:rFonts w:hint="eastAsia"/>
              </w:rPr>
              <w:t>CEA</w:t>
            </w:r>
            <w:r w:rsidRPr="009900AB">
              <w:rPr>
                <w:rFonts w:hint="eastAsia"/>
              </w:rPr>
              <w:t>）</w:t>
            </w:r>
            <w:r w:rsidRPr="009900AB">
              <w:rPr>
                <w:rFonts w:hint="eastAsia"/>
              </w:rPr>
              <w:lastRenderedPageBreak/>
              <w:t>测定报告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lastRenderedPageBreak/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JZCA_BGCXX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结、直肠癌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–钡灌肠</w:t>
            </w:r>
            <w:r w:rsidRPr="009900AB">
              <w:rPr>
                <w:rFonts w:hint="eastAsia"/>
              </w:rPr>
              <w:t>X</w:t>
            </w:r>
            <w:r w:rsidRPr="009900AB">
              <w:rPr>
                <w:rFonts w:hint="eastAsia"/>
              </w:rPr>
              <w:t>线检查报告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JZCA_QT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结、直肠癌</w:t>
            </w:r>
            <w:r w:rsidRPr="009900AB">
              <w:rPr>
                <w:rFonts w:hint="eastAsia"/>
              </w:rPr>
              <w:t xml:space="preserve"> </w:t>
            </w:r>
            <w:r w:rsidRPr="009900AB">
              <w:rPr>
                <w:rFonts w:hint="eastAsia"/>
              </w:rPr>
              <w:t>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RXA_RXZZX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女性乳腺癌–乳腺组织学病理报告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RXA_RXCS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女性乳腺癌–乳腺超声检查报告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RXA_RXZX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女性乳腺癌–乳腺照相检查报告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RXA_ER_PR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女性乳腺癌–乳腺癌的激素受体</w:t>
            </w:r>
            <w:r w:rsidRPr="009900AB">
              <w:rPr>
                <w:rFonts w:hint="eastAsia"/>
              </w:rPr>
              <w:t>(ER/PR)</w:t>
            </w:r>
            <w:r w:rsidRPr="009900AB">
              <w:rPr>
                <w:rFonts w:hint="eastAsia"/>
              </w:rPr>
              <w:t>状态报告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RXA_QT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女性乳腺癌–其他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QT_ZZX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其他恶性肿瘤–组织学病理报告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QT_CT_MRI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其他恶性肿瘤–</w:t>
            </w:r>
            <w:r w:rsidRPr="009900AB">
              <w:rPr>
                <w:rFonts w:hint="eastAsia"/>
              </w:rPr>
              <w:t>CT/MRI</w:t>
            </w:r>
            <w:r w:rsidRPr="009900AB">
              <w:rPr>
                <w:rFonts w:hint="eastAsia"/>
              </w:rPr>
              <w:t>检查报</w:t>
            </w:r>
            <w:r w:rsidRPr="009900AB">
              <w:rPr>
                <w:rFonts w:hint="eastAsia"/>
              </w:rPr>
              <w:lastRenderedPageBreak/>
              <w:t>告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lastRenderedPageBreak/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其他恶性肿瘤–其他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MXXB_XQJG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慢性肾病–血清肌</w:t>
            </w:r>
            <w:proofErr w:type="gramStart"/>
            <w:r w:rsidRPr="009900AB">
              <w:rPr>
                <w:rFonts w:hint="eastAsia"/>
              </w:rPr>
              <w:t>酐</w:t>
            </w:r>
            <w:proofErr w:type="gramEnd"/>
            <w:r w:rsidRPr="009900AB">
              <w:rPr>
                <w:rFonts w:hint="eastAsia"/>
              </w:rPr>
              <w:t>检查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MXXB_SXQ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慢性肾病–肾小球滤过率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MXXB_XYTX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慢性肾病–血液透析治疗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MXXB_FQTX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慢性肾病–腹腔透析治疗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MXXB_SYZ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慢性肾病–肾移植手术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MXXB_QT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检查信息</w:t>
            </w:r>
            <w:r w:rsidRPr="009900AB">
              <w:rPr>
                <w:rFonts w:hint="eastAsia"/>
              </w:rPr>
              <w:t>-</w:t>
            </w:r>
            <w:r w:rsidRPr="009900AB">
              <w:rPr>
                <w:rFonts w:hint="eastAsia"/>
              </w:rPr>
              <w:t>慢性肾病–其他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FHZT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复核状态</w:t>
            </w:r>
            <w:r w:rsidRPr="009900AB">
              <w:rPr>
                <w:rFonts w:hint="eastAsia"/>
              </w:rPr>
              <w:t xml:space="preserve"> 0 </w:t>
            </w:r>
            <w:r w:rsidRPr="009900AB">
              <w:rPr>
                <w:rFonts w:hint="eastAsia"/>
              </w:rPr>
              <w:t>未复核</w:t>
            </w:r>
            <w:r w:rsidRPr="009900AB">
              <w:rPr>
                <w:rFonts w:hint="eastAsia"/>
              </w:rPr>
              <w:t xml:space="preserve"> 1 </w:t>
            </w:r>
            <w:r w:rsidRPr="009900AB">
              <w:rPr>
                <w:rFonts w:hint="eastAsia"/>
              </w:rPr>
              <w:t>复核未完成</w:t>
            </w:r>
            <w:r w:rsidRPr="009900AB">
              <w:rPr>
                <w:rFonts w:hint="eastAsia"/>
              </w:rPr>
              <w:t xml:space="preserve"> 2 </w:t>
            </w:r>
            <w:r w:rsidRPr="009900AB">
              <w:rPr>
                <w:rFonts w:hint="eastAsia"/>
              </w:rPr>
              <w:t>复核完成</w:t>
            </w:r>
            <w:r w:rsidRPr="009900AB">
              <w:rPr>
                <w:rFonts w:hint="eastAsia"/>
              </w:rPr>
              <w:t xml:space="preserve"> 3 </w:t>
            </w:r>
            <w:proofErr w:type="gramStart"/>
            <w:r w:rsidRPr="009900AB">
              <w:rPr>
                <w:rFonts w:hint="eastAsia"/>
              </w:rPr>
              <w:t>失访</w:t>
            </w:r>
            <w:proofErr w:type="gramEnd"/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VARCHAR2(1)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FHJGID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复核机构</w:t>
            </w:r>
            <w:r w:rsidRPr="009900AB">
              <w:rPr>
                <w:rFonts w:hint="eastAsia"/>
              </w:rPr>
              <w:t>ID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FHRYID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复核人员</w:t>
            </w:r>
            <w:r w:rsidRPr="009900AB">
              <w:rPr>
                <w:rFonts w:hint="eastAsia"/>
              </w:rPr>
              <w:t>ID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FHRYMC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复核人员名称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GRID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个人</w:t>
            </w:r>
            <w:r w:rsidRPr="009900AB">
              <w:rPr>
                <w:rFonts w:hint="eastAsia"/>
              </w:rPr>
              <w:t>ID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VARCHAR2(50)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FHSJ</w:t>
            </w:r>
          </w:p>
        </w:tc>
        <w:tc>
          <w:tcPr>
            <w:tcW w:w="1880" w:type="dxa"/>
          </w:tcPr>
          <w:p w:rsidR="00A85BC0" w:rsidRPr="009900AB" w:rsidRDefault="00A85BC0" w:rsidP="00A85BC0">
            <w:pPr>
              <w:rPr>
                <w:rFonts w:hint="eastAsia"/>
              </w:rPr>
            </w:pPr>
            <w:r w:rsidRPr="009900AB">
              <w:rPr>
                <w:rFonts w:hint="eastAsia"/>
              </w:rPr>
              <w:t>病例复核时间</w:t>
            </w:r>
          </w:p>
        </w:tc>
        <w:tc>
          <w:tcPr>
            <w:tcW w:w="1841" w:type="dxa"/>
          </w:tcPr>
          <w:p w:rsidR="00A85BC0" w:rsidRPr="009816FB" w:rsidRDefault="00A85BC0" w:rsidP="00A85BC0">
            <w:r w:rsidRPr="009816FB">
              <w:t>DATE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85BC0" w:rsidRPr="00E60C14" w:rsidTr="00A85BC0">
        <w:tc>
          <w:tcPr>
            <w:tcW w:w="641" w:type="dxa"/>
          </w:tcPr>
          <w:p w:rsidR="00A85BC0" w:rsidRPr="00E60C14" w:rsidRDefault="00A85BC0" w:rsidP="00A85BC0">
            <w:pPr>
              <w:pStyle w:val="af0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2336" w:type="dxa"/>
            <w:vAlign w:val="bottom"/>
          </w:tcPr>
          <w:p w:rsidR="00A85BC0" w:rsidRDefault="00A85BC0" w:rsidP="00A85BC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GXSJ</w:t>
            </w:r>
          </w:p>
        </w:tc>
        <w:tc>
          <w:tcPr>
            <w:tcW w:w="1880" w:type="dxa"/>
          </w:tcPr>
          <w:p w:rsidR="00A85BC0" w:rsidRDefault="00A85BC0" w:rsidP="00A85BC0">
            <w:r w:rsidRPr="009900AB">
              <w:rPr>
                <w:rFonts w:hint="eastAsia"/>
              </w:rPr>
              <w:t>数据修改时间</w:t>
            </w:r>
          </w:p>
        </w:tc>
        <w:tc>
          <w:tcPr>
            <w:tcW w:w="1841" w:type="dxa"/>
          </w:tcPr>
          <w:p w:rsidR="00A85BC0" w:rsidRDefault="00A85BC0" w:rsidP="00A85BC0">
            <w:r w:rsidRPr="009816FB">
              <w:t>DATE</w:t>
            </w:r>
          </w:p>
        </w:tc>
        <w:tc>
          <w:tcPr>
            <w:tcW w:w="702" w:type="dxa"/>
          </w:tcPr>
          <w:p w:rsidR="00A85BC0" w:rsidRDefault="00A85BC0" w:rsidP="00A85BC0">
            <w:r w:rsidRPr="00612313">
              <w:t>Y</w:t>
            </w:r>
          </w:p>
        </w:tc>
        <w:tc>
          <w:tcPr>
            <w:tcW w:w="1014" w:type="dxa"/>
          </w:tcPr>
          <w:p w:rsidR="00A85BC0" w:rsidRPr="00E60C14" w:rsidRDefault="00A85BC0" w:rsidP="00A85BC0">
            <w:pPr>
              <w:pStyle w:val="af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21FBC" w:rsidRDefault="005F3E9F" w:rsidP="008159A9">
      <w:pPr>
        <w:pStyle w:val="1"/>
      </w:pPr>
      <w:bookmarkStart w:id="25" w:name="_Toc525736454"/>
      <w:r>
        <w:rPr>
          <w:rFonts w:hint="eastAsia"/>
        </w:rPr>
        <w:t>数据存储设计</w:t>
      </w:r>
      <w:bookmarkEnd w:id="24"/>
      <w:bookmarkEnd w:id="25"/>
    </w:p>
    <w:p w:rsidR="00921FBC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描述数据的存储方式、存储位置、存储量等。</w:t>
      </w:r>
    </w:p>
    <w:p w:rsidR="00921FBC" w:rsidRPr="008159A9" w:rsidRDefault="00921FBC" w:rsidP="008159A9">
      <w:pPr>
        <w:pStyle w:val="1"/>
      </w:pPr>
      <w:bookmarkStart w:id="26" w:name="_Toc216238063"/>
      <w:bookmarkStart w:id="27" w:name="_Toc525736455"/>
      <w:r w:rsidRPr="008159A9">
        <w:rPr>
          <w:rFonts w:hint="eastAsia"/>
        </w:rPr>
        <w:t>数据采集</w:t>
      </w:r>
      <w:bookmarkEnd w:id="26"/>
      <w:bookmarkEnd w:id="27"/>
    </w:p>
    <w:p w:rsidR="00921FBC" w:rsidRDefault="00921FBC" w:rsidP="008159A9">
      <w:pPr>
        <w:pStyle w:val="2"/>
      </w:pPr>
      <w:bookmarkStart w:id="28" w:name="_Toc216238064"/>
      <w:bookmarkStart w:id="29" w:name="_Toc525736456"/>
      <w:r>
        <w:rPr>
          <w:rFonts w:hint="eastAsia"/>
        </w:rPr>
        <w:t>数据来源和范围</w:t>
      </w:r>
      <w:bookmarkEnd w:id="28"/>
      <w:bookmarkEnd w:id="29"/>
    </w:p>
    <w:p w:rsidR="00921FBC" w:rsidRPr="00492B50" w:rsidRDefault="00B813FC" w:rsidP="00760EDC">
      <w:pPr>
        <w:rPr>
          <w:i/>
          <w:sz w:val="21"/>
          <w:szCs w:val="21"/>
        </w:rPr>
      </w:pPr>
      <w:r>
        <w:rPr>
          <w:i/>
          <w:sz w:val="21"/>
          <w:szCs w:val="21"/>
        </w:rPr>
        <w:t>本系统数据是由用户通过</w:t>
      </w:r>
      <w:r>
        <w:rPr>
          <w:rFonts w:hint="eastAsia"/>
          <w:i/>
          <w:sz w:val="21"/>
          <w:szCs w:val="21"/>
        </w:rPr>
        <w:t>B/S</w:t>
      </w:r>
      <w:r>
        <w:rPr>
          <w:rFonts w:hint="eastAsia"/>
          <w:i/>
          <w:sz w:val="21"/>
          <w:szCs w:val="21"/>
        </w:rPr>
        <w:t>系统</w:t>
      </w:r>
      <w:r w:rsidR="00A85BC0">
        <w:rPr>
          <w:rFonts w:hint="eastAsia"/>
          <w:i/>
          <w:sz w:val="21"/>
          <w:szCs w:val="21"/>
        </w:rPr>
        <w:t xml:space="preserve"> </w:t>
      </w:r>
      <w:r w:rsidR="00A85BC0">
        <w:rPr>
          <w:rFonts w:hint="eastAsia"/>
          <w:i/>
          <w:sz w:val="21"/>
          <w:szCs w:val="21"/>
        </w:rPr>
        <w:t>移动端</w:t>
      </w:r>
      <w:r w:rsidR="00A85BC0">
        <w:rPr>
          <w:rFonts w:hint="eastAsia"/>
          <w:i/>
          <w:sz w:val="21"/>
          <w:szCs w:val="21"/>
        </w:rPr>
        <w:t>a</w:t>
      </w:r>
      <w:r w:rsidR="00A85BC0">
        <w:rPr>
          <w:i/>
          <w:sz w:val="21"/>
          <w:szCs w:val="21"/>
        </w:rPr>
        <w:t xml:space="preserve">pp </w:t>
      </w:r>
      <w:r>
        <w:rPr>
          <w:rFonts w:hint="eastAsia"/>
          <w:i/>
          <w:sz w:val="21"/>
          <w:szCs w:val="21"/>
        </w:rPr>
        <w:t>录入</w:t>
      </w:r>
      <w:r w:rsidR="00A85BC0">
        <w:rPr>
          <w:rFonts w:hint="eastAsia"/>
          <w:i/>
          <w:sz w:val="21"/>
          <w:szCs w:val="21"/>
        </w:rPr>
        <w:t>的队列基本</w:t>
      </w:r>
      <w:r>
        <w:rPr>
          <w:rFonts w:hint="eastAsia"/>
          <w:i/>
          <w:sz w:val="21"/>
          <w:szCs w:val="21"/>
        </w:rPr>
        <w:t>信息</w:t>
      </w:r>
      <w:r w:rsidR="00275B32">
        <w:rPr>
          <w:rFonts w:hint="eastAsia"/>
          <w:i/>
          <w:sz w:val="21"/>
          <w:szCs w:val="21"/>
        </w:rPr>
        <w:t>数据</w:t>
      </w:r>
      <w:r w:rsidR="00A85BC0">
        <w:rPr>
          <w:rFonts w:hint="eastAsia"/>
          <w:i/>
          <w:sz w:val="21"/>
          <w:szCs w:val="21"/>
        </w:rPr>
        <w:t>，面访数据，复核数据</w:t>
      </w:r>
    </w:p>
    <w:p w:rsidR="00921FBC" w:rsidRDefault="00921FBC" w:rsidP="008159A9">
      <w:pPr>
        <w:pStyle w:val="2"/>
      </w:pPr>
      <w:bookmarkStart w:id="30" w:name="_Toc216238065"/>
      <w:bookmarkStart w:id="31" w:name="_Toc525736457"/>
      <w:r>
        <w:rPr>
          <w:rFonts w:hint="eastAsia"/>
        </w:rPr>
        <w:t>数据采集方法</w:t>
      </w:r>
      <w:bookmarkEnd w:id="30"/>
      <w:bookmarkEnd w:id="31"/>
    </w:p>
    <w:p w:rsidR="00921FBC" w:rsidRPr="00492B50" w:rsidRDefault="00275B32" w:rsidP="00760EDC">
      <w:pPr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用户录入，</w:t>
      </w:r>
      <w:r w:rsidR="00A85BC0">
        <w:rPr>
          <w:rFonts w:hint="eastAsia"/>
          <w:i/>
          <w:sz w:val="21"/>
          <w:szCs w:val="21"/>
        </w:rPr>
        <w:t>数据导入</w:t>
      </w:r>
      <w:r w:rsidR="00921FBC" w:rsidRPr="00492B50">
        <w:rPr>
          <w:rFonts w:hint="eastAsia"/>
          <w:i/>
          <w:sz w:val="21"/>
          <w:szCs w:val="21"/>
        </w:rPr>
        <w:t>。</w:t>
      </w:r>
    </w:p>
    <w:p w:rsidR="00921FBC" w:rsidRDefault="00921FBC" w:rsidP="008159A9">
      <w:pPr>
        <w:pStyle w:val="2"/>
      </w:pPr>
      <w:bookmarkStart w:id="32" w:name="_Toc216238066"/>
      <w:bookmarkStart w:id="33" w:name="_Toc525736458"/>
      <w:r>
        <w:rPr>
          <w:rFonts w:hint="eastAsia"/>
        </w:rPr>
        <w:t>数据输入介质和设备</w:t>
      </w:r>
      <w:bookmarkEnd w:id="32"/>
      <w:bookmarkEnd w:id="33"/>
    </w:p>
    <w:p w:rsidR="002A773B" w:rsidRPr="00492B50" w:rsidRDefault="00921FBC" w:rsidP="00760EDC">
      <w:pPr>
        <w:rPr>
          <w:i/>
          <w:sz w:val="21"/>
          <w:szCs w:val="21"/>
        </w:rPr>
      </w:pPr>
      <w:r w:rsidRPr="00492B50">
        <w:rPr>
          <w:rFonts w:hint="eastAsia"/>
          <w:i/>
          <w:sz w:val="21"/>
          <w:szCs w:val="21"/>
        </w:rPr>
        <w:t>描述数据采集时所用到的设备资源。</w:t>
      </w:r>
    </w:p>
    <w:sectPr w:rsidR="002A773B" w:rsidRPr="00492B50" w:rsidSect="0086509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412" w:rsidRDefault="00233412">
      <w:r>
        <w:separator/>
      </w:r>
    </w:p>
  </w:endnote>
  <w:endnote w:type="continuationSeparator" w:id="0">
    <w:p w:rsidR="00233412" w:rsidRDefault="0023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51A" w:rsidRPr="00121126" w:rsidRDefault="0047751A" w:rsidP="002A773B">
    <w:pPr>
      <w:pStyle w:val="a8"/>
      <w:pBdr>
        <w:top w:val="single" w:sz="4" w:space="1" w:color="auto"/>
      </w:pBdr>
      <w:jc w:val="distribute"/>
      <w:rPr>
        <w:rFonts w:ascii="宋体" w:eastAsia="宋体" w:hAnsi="宋体"/>
      </w:rPr>
    </w:pPr>
    <w:r w:rsidRPr="00C222BE">
      <w:rPr>
        <w:rFonts w:eastAsia="宋体"/>
        <w:sz w:val="21"/>
        <w:szCs w:val="21"/>
      </w:rPr>
      <w:t>WD_QP_3-0</w:t>
    </w:r>
    <w:r w:rsidRPr="00C222BE">
      <w:rPr>
        <w:rFonts w:eastAsia="宋体" w:hint="eastAsia"/>
        <w:sz w:val="21"/>
        <w:szCs w:val="21"/>
      </w:rPr>
      <w:t>2</w:t>
    </w:r>
    <w:r w:rsidRPr="00C222BE">
      <w:rPr>
        <w:rFonts w:eastAsia="宋体"/>
        <w:sz w:val="21"/>
        <w:szCs w:val="21"/>
      </w:rPr>
      <w:t>_QR_0</w:t>
    </w:r>
    <w:r w:rsidRPr="00C222BE">
      <w:rPr>
        <w:rFonts w:eastAsia="宋体" w:hint="eastAsia"/>
        <w:sz w:val="21"/>
        <w:szCs w:val="21"/>
      </w:rPr>
      <w:t>2</w:t>
    </w:r>
    <w:r w:rsidRPr="00C222BE">
      <w:rPr>
        <w:rFonts w:eastAsia="宋体"/>
        <w:sz w:val="21"/>
        <w:szCs w:val="21"/>
      </w:rPr>
      <w:t xml:space="preserve">   V 5.0</w:t>
    </w:r>
    <w:r w:rsidRPr="00C222BE">
      <w:rPr>
        <w:rFonts w:eastAsia="宋体"/>
      </w:rPr>
      <w:t xml:space="preserve"> </w:t>
    </w:r>
    <w:r w:rsidRPr="00C222BE">
      <w:rPr>
        <w:rFonts w:ascii="宋体" w:eastAsia="宋体" w:hAnsi="宋体" w:hint="eastAsia"/>
      </w:rPr>
      <w:t xml:space="preserve"> </w:t>
    </w:r>
    <w:r>
      <w:rPr>
        <w:rFonts w:ascii="宋体" w:eastAsia="宋体" w:hAnsi="宋体" w:hint="eastAsia"/>
      </w:rPr>
      <w:t xml:space="preserve">                             </w:t>
    </w:r>
    <w:r w:rsidRPr="00121126">
      <w:rPr>
        <w:rFonts w:ascii="宋体" w:eastAsia="宋体" w:hAnsi="宋体" w:hint="eastAsia"/>
      </w:rPr>
      <w:t xml:space="preserve">           </w:t>
    </w:r>
    <w:r w:rsidRPr="00121126">
      <w:rPr>
        <w:rFonts w:ascii="宋体" w:eastAsia="宋体" w:hAnsi="宋体" w:hint="eastAsia"/>
        <w:sz w:val="21"/>
        <w:szCs w:val="21"/>
      </w:rPr>
      <w:t xml:space="preserve"> 第 </w:t>
    </w:r>
    <w:r w:rsidRPr="00121126">
      <w:rPr>
        <w:rStyle w:val="af"/>
        <w:rFonts w:eastAsia="宋体"/>
        <w:sz w:val="21"/>
        <w:szCs w:val="21"/>
      </w:rPr>
      <w:fldChar w:fldCharType="begin"/>
    </w:r>
    <w:r w:rsidRPr="00121126">
      <w:rPr>
        <w:rStyle w:val="af"/>
        <w:rFonts w:eastAsia="宋体"/>
        <w:sz w:val="21"/>
        <w:szCs w:val="21"/>
      </w:rPr>
      <w:instrText xml:space="preserve"> PAGE </w:instrText>
    </w:r>
    <w:r w:rsidRPr="00121126">
      <w:rPr>
        <w:rStyle w:val="af"/>
        <w:rFonts w:eastAsia="宋体"/>
        <w:sz w:val="21"/>
        <w:szCs w:val="21"/>
      </w:rPr>
      <w:fldChar w:fldCharType="separate"/>
    </w:r>
    <w:r>
      <w:rPr>
        <w:rStyle w:val="af"/>
        <w:rFonts w:eastAsia="宋体"/>
        <w:noProof/>
        <w:sz w:val="21"/>
        <w:szCs w:val="21"/>
      </w:rPr>
      <w:t>1</w:t>
    </w:r>
    <w:r w:rsidRPr="00121126">
      <w:rPr>
        <w:rStyle w:val="af"/>
        <w:rFonts w:eastAsia="宋体"/>
        <w:sz w:val="21"/>
        <w:szCs w:val="21"/>
      </w:rPr>
      <w:fldChar w:fldCharType="end"/>
    </w:r>
    <w:r w:rsidRPr="00121126">
      <w:rPr>
        <w:rStyle w:val="af"/>
        <w:rFonts w:ascii="宋体" w:eastAsia="宋体" w:hAnsi="宋体" w:hint="eastAsia"/>
        <w:sz w:val="21"/>
        <w:szCs w:val="21"/>
      </w:rPr>
      <w:t xml:space="preserve"> 页，共 </w:t>
    </w:r>
    <w:r w:rsidRPr="00121126">
      <w:rPr>
        <w:rStyle w:val="af"/>
        <w:rFonts w:eastAsia="宋体"/>
        <w:sz w:val="21"/>
        <w:szCs w:val="21"/>
      </w:rPr>
      <w:fldChar w:fldCharType="begin"/>
    </w:r>
    <w:r w:rsidRPr="00121126">
      <w:rPr>
        <w:rStyle w:val="af"/>
        <w:rFonts w:eastAsia="宋体"/>
        <w:sz w:val="21"/>
        <w:szCs w:val="21"/>
      </w:rPr>
      <w:instrText xml:space="preserve"> NUMPAGES </w:instrText>
    </w:r>
    <w:r w:rsidRPr="00121126">
      <w:rPr>
        <w:rStyle w:val="af"/>
        <w:rFonts w:eastAsia="宋体"/>
        <w:sz w:val="21"/>
        <w:szCs w:val="21"/>
      </w:rPr>
      <w:fldChar w:fldCharType="separate"/>
    </w:r>
    <w:r>
      <w:rPr>
        <w:rStyle w:val="af"/>
        <w:rFonts w:eastAsia="宋体"/>
        <w:noProof/>
        <w:sz w:val="21"/>
        <w:szCs w:val="21"/>
      </w:rPr>
      <w:t>10</w:t>
    </w:r>
    <w:r w:rsidRPr="00121126">
      <w:rPr>
        <w:rStyle w:val="af"/>
        <w:rFonts w:eastAsia="宋体"/>
        <w:sz w:val="21"/>
        <w:szCs w:val="21"/>
      </w:rPr>
      <w:fldChar w:fldCharType="end"/>
    </w:r>
    <w:r w:rsidRPr="00121126">
      <w:rPr>
        <w:rStyle w:val="af"/>
        <w:rFonts w:ascii="宋体" w:eastAsia="宋体" w:hAnsi="宋体"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412" w:rsidRDefault="00233412">
      <w:r>
        <w:separator/>
      </w:r>
    </w:p>
  </w:footnote>
  <w:footnote w:type="continuationSeparator" w:id="0">
    <w:p w:rsidR="00233412" w:rsidRDefault="0023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51A" w:rsidRPr="00121126" w:rsidRDefault="0047751A" w:rsidP="00B03F3E">
    <w:pPr>
      <w:pStyle w:val="a6"/>
      <w:pBdr>
        <w:bottom w:val="single" w:sz="6" w:space="2" w:color="auto"/>
      </w:pBdr>
      <w:spacing w:line="240" w:lineRule="auto"/>
      <w:jc w:val="distribute"/>
      <w:rPr>
        <w:rFonts w:ascii="宋体" w:eastAsia="宋体" w:hAnsi="宋体"/>
        <w:color w:val="0070C0"/>
      </w:rPr>
    </w:pPr>
    <w:r>
      <w:rPr>
        <w:noProof/>
      </w:rPr>
      <w:drawing>
        <wp:inline distT="0" distB="0" distL="0" distR="0" wp14:anchorId="50837C65" wp14:editId="5F47FFE9">
          <wp:extent cx="2220595" cy="467995"/>
          <wp:effectExtent l="0" t="0" r="8255" b="8255"/>
          <wp:docPr id="1" name="图片 1" descr="万达信息股份有限公司[EXCEL]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万达信息股份有限公司[EXCEL]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Pr="00121126">
      <w:rPr>
        <w:rFonts w:ascii="宋体" w:eastAsia="宋体" w:hAnsi="宋体" w:hint="eastAsia"/>
        <w:color w:val="0070C0"/>
        <w:sz w:val="21"/>
        <w:szCs w:val="21"/>
      </w:rPr>
      <w:t>{</w:t>
    </w:r>
    <w:r>
      <w:rPr>
        <w:rFonts w:ascii="宋体" w:eastAsia="宋体" w:hAnsi="宋体" w:hint="eastAsia"/>
        <w:color w:val="0070C0"/>
        <w:sz w:val="21"/>
        <w:szCs w:val="21"/>
      </w:rPr>
      <w:t>代谢病面访系统</w:t>
    </w:r>
    <w:r>
      <w:rPr>
        <w:rFonts w:ascii="宋体" w:eastAsia="宋体" w:hAnsi="宋体"/>
        <w:color w:val="0070C0"/>
        <w:sz w:val="21"/>
        <w:szCs w:val="21"/>
      </w:rPr>
      <w:t>_</w:t>
    </w:r>
    <w:r>
      <w:rPr>
        <w:rFonts w:ascii="宋体" w:eastAsia="宋体" w:hAnsi="宋体" w:hint="eastAsia"/>
        <w:color w:val="0070C0"/>
        <w:sz w:val="21"/>
        <w:szCs w:val="21"/>
      </w:rPr>
      <w:t>数据库设计</w:t>
    </w:r>
    <w:r>
      <w:rPr>
        <w:rFonts w:ascii="宋体" w:eastAsia="宋体" w:hAnsi="宋体"/>
        <w:color w:val="0070C0"/>
        <w:sz w:val="21"/>
        <w:szCs w:val="21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306E635A"/>
    <w:lvl w:ilvl="0" w:tplc="EED0225A">
      <w:start w:val="1"/>
      <w:numFmt w:val="bullet"/>
      <w:pStyle w:val="a0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8461CF0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753FE1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374610"/>
    <w:multiLevelType w:val="hybridMultilevel"/>
    <w:tmpl w:val="F75E71C8"/>
    <w:lvl w:ilvl="0" w:tplc="B6042F6E">
      <w:start w:val="1"/>
      <w:numFmt w:val="lowerLetter"/>
      <w:pStyle w:val="3a"/>
      <w:lvlText w:val="%1."/>
      <w:lvlJc w:val="left"/>
      <w:pPr>
        <w:ind w:left="4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816B3B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2810CA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293F4E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2C7064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4B03F46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520167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1D44220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45453B74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70F4144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9854220"/>
    <w:multiLevelType w:val="hybridMultilevel"/>
    <w:tmpl w:val="413E3A0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149EC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0A352DD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F12EEF"/>
    <w:multiLevelType w:val="hybridMultilevel"/>
    <w:tmpl w:val="69A8CFF8"/>
    <w:lvl w:ilvl="0" w:tplc="D5D4A5E8">
      <w:start w:val="1"/>
      <w:numFmt w:val="decimal"/>
      <w:pStyle w:val="21"/>
      <w:lvlText w:val="%1)"/>
      <w:lvlJc w:val="left"/>
      <w:pPr>
        <w:ind w:left="245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3C319D3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5381F8A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6973276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73F450B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8AE447E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F1B4EC3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F74A18"/>
    <w:multiLevelType w:val="hybridMultilevel"/>
    <w:tmpl w:val="413E3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FE592A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6772156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C7B0377"/>
    <w:multiLevelType w:val="hybridMultilevel"/>
    <w:tmpl w:val="55201BFE"/>
    <w:lvl w:ilvl="0" w:tplc="0E0A084E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FC71A1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67660AC"/>
    <w:multiLevelType w:val="hybridMultilevel"/>
    <w:tmpl w:val="CE6EFE98"/>
    <w:lvl w:ilvl="0" w:tplc="C186C596">
      <w:start w:val="1"/>
      <w:numFmt w:val="bullet"/>
      <w:pStyle w:val="a1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1" w15:restartNumberingAfterBreak="0">
    <w:nsid w:val="767A7648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E2E09BC"/>
    <w:multiLevelType w:val="hybridMultilevel"/>
    <w:tmpl w:val="42F2A330"/>
    <w:lvl w:ilvl="0" w:tplc="D52A56AA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28"/>
  </w:num>
  <w:num w:numId="5">
    <w:abstractNumId w:val="0"/>
  </w:num>
  <w:num w:numId="6">
    <w:abstractNumId w:val="1"/>
  </w:num>
  <w:num w:numId="7">
    <w:abstractNumId w:val="30"/>
  </w:num>
  <w:num w:numId="8">
    <w:abstractNumId w:val="25"/>
  </w:num>
  <w:num w:numId="9">
    <w:abstractNumId w:val="16"/>
  </w:num>
  <w:num w:numId="10">
    <w:abstractNumId w:val="15"/>
  </w:num>
  <w:num w:numId="11">
    <w:abstractNumId w:val="22"/>
  </w:num>
  <w:num w:numId="12">
    <w:abstractNumId w:val="24"/>
  </w:num>
  <w:num w:numId="13">
    <w:abstractNumId w:val="8"/>
  </w:num>
  <w:num w:numId="14">
    <w:abstractNumId w:val="6"/>
  </w:num>
  <w:num w:numId="15">
    <w:abstractNumId w:val="32"/>
  </w:num>
  <w:num w:numId="16">
    <w:abstractNumId w:val="21"/>
  </w:num>
  <w:num w:numId="17">
    <w:abstractNumId w:val="5"/>
  </w:num>
  <w:num w:numId="18">
    <w:abstractNumId w:val="2"/>
  </w:num>
  <w:num w:numId="19">
    <w:abstractNumId w:val="31"/>
  </w:num>
  <w:num w:numId="20">
    <w:abstractNumId w:val="11"/>
  </w:num>
  <w:num w:numId="21">
    <w:abstractNumId w:val="19"/>
  </w:num>
  <w:num w:numId="22">
    <w:abstractNumId w:val="10"/>
  </w:num>
  <w:num w:numId="23">
    <w:abstractNumId w:val="23"/>
  </w:num>
  <w:num w:numId="24">
    <w:abstractNumId w:val="3"/>
  </w:num>
  <w:num w:numId="25">
    <w:abstractNumId w:val="7"/>
  </w:num>
  <w:num w:numId="26">
    <w:abstractNumId w:val="9"/>
  </w:num>
  <w:num w:numId="27">
    <w:abstractNumId w:val="20"/>
  </w:num>
  <w:num w:numId="28">
    <w:abstractNumId w:val="27"/>
  </w:num>
  <w:num w:numId="29">
    <w:abstractNumId w:val="13"/>
  </w:num>
  <w:num w:numId="30">
    <w:abstractNumId w:val="17"/>
  </w:num>
  <w:num w:numId="31">
    <w:abstractNumId w:val="29"/>
  </w:num>
  <w:num w:numId="32">
    <w:abstractNumId w:val="26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F3E"/>
    <w:rsid w:val="00010966"/>
    <w:rsid w:val="000127EE"/>
    <w:rsid w:val="00017CAC"/>
    <w:rsid w:val="0003698E"/>
    <w:rsid w:val="000377C9"/>
    <w:rsid w:val="00040BD6"/>
    <w:rsid w:val="00042C93"/>
    <w:rsid w:val="0005277A"/>
    <w:rsid w:val="00077ECE"/>
    <w:rsid w:val="00087285"/>
    <w:rsid w:val="00087D5A"/>
    <w:rsid w:val="00093A1A"/>
    <w:rsid w:val="000A040A"/>
    <w:rsid w:val="000D3A98"/>
    <w:rsid w:val="000E1FD5"/>
    <w:rsid w:val="000F004D"/>
    <w:rsid w:val="001109DD"/>
    <w:rsid w:val="00121126"/>
    <w:rsid w:val="00133B5E"/>
    <w:rsid w:val="00147611"/>
    <w:rsid w:val="00184E32"/>
    <w:rsid w:val="00194712"/>
    <w:rsid w:val="0019767E"/>
    <w:rsid w:val="001B3D98"/>
    <w:rsid w:val="001C38CB"/>
    <w:rsid w:val="001E4653"/>
    <w:rsid w:val="00224D77"/>
    <w:rsid w:val="00226D8D"/>
    <w:rsid w:val="0023268B"/>
    <w:rsid w:val="00233412"/>
    <w:rsid w:val="00257193"/>
    <w:rsid w:val="00263495"/>
    <w:rsid w:val="002644BB"/>
    <w:rsid w:val="0027001F"/>
    <w:rsid w:val="00271768"/>
    <w:rsid w:val="00275B32"/>
    <w:rsid w:val="00285678"/>
    <w:rsid w:val="002A773B"/>
    <w:rsid w:val="002C09EF"/>
    <w:rsid w:val="00306434"/>
    <w:rsid w:val="00312B47"/>
    <w:rsid w:val="00336B9E"/>
    <w:rsid w:val="00337534"/>
    <w:rsid w:val="003545CF"/>
    <w:rsid w:val="0039314E"/>
    <w:rsid w:val="003B08C8"/>
    <w:rsid w:val="003B4D7F"/>
    <w:rsid w:val="003B6C1A"/>
    <w:rsid w:val="003C057F"/>
    <w:rsid w:val="003C665D"/>
    <w:rsid w:val="003D2A61"/>
    <w:rsid w:val="003D549A"/>
    <w:rsid w:val="003F2142"/>
    <w:rsid w:val="00433B4E"/>
    <w:rsid w:val="00434DB6"/>
    <w:rsid w:val="00456F08"/>
    <w:rsid w:val="0047751A"/>
    <w:rsid w:val="00481B0D"/>
    <w:rsid w:val="00492B50"/>
    <w:rsid w:val="004936C9"/>
    <w:rsid w:val="004A3237"/>
    <w:rsid w:val="004B7289"/>
    <w:rsid w:val="004D6325"/>
    <w:rsid w:val="004E64C1"/>
    <w:rsid w:val="004E6F80"/>
    <w:rsid w:val="004F506A"/>
    <w:rsid w:val="004F538A"/>
    <w:rsid w:val="00502A19"/>
    <w:rsid w:val="00505A64"/>
    <w:rsid w:val="00511F00"/>
    <w:rsid w:val="005144D5"/>
    <w:rsid w:val="0051539A"/>
    <w:rsid w:val="005201B0"/>
    <w:rsid w:val="00552942"/>
    <w:rsid w:val="00563CC1"/>
    <w:rsid w:val="00592749"/>
    <w:rsid w:val="00596191"/>
    <w:rsid w:val="005A3B26"/>
    <w:rsid w:val="005B203E"/>
    <w:rsid w:val="005B3A8E"/>
    <w:rsid w:val="005F3E9F"/>
    <w:rsid w:val="005F5B1B"/>
    <w:rsid w:val="005F6481"/>
    <w:rsid w:val="0062287B"/>
    <w:rsid w:val="00640337"/>
    <w:rsid w:val="006411B4"/>
    <w:rsid w:val="00666EB6"/>
    <w:rsid w:val="00675D5A"/>
    <w:rsid w:val="00681CC0"/>
    <w:rsid w:val="006969DF"/>
    <w:rsid w:val="006C40FF"/>
    <w:rsid w:val="006F4848"/>
    <w:rsid w:val="0071431B"/>
    <w:rsid w:val="00720B0C"/>
    <w:rsid w:val="00720F53"/>
    <w:rsid w:val="0072403E"/>
    <w:rsid w:val="00726156"/>
    <w:rsid w:val="007457AE"/>
    <w:rsid w:val="00760EDC"/>
    <w:rsid w:val="00766D15"/>
    <w:rsid w:val="0077197F"/>
    <w:rsid w:val="00773DEC"/>
    <w:rsid w:val="00793367"/>
    <w:rsid w:val="007A49BD"/>
    <w:rsid w:val="007A7632"/>
    <w:rsid w:val="007A7CA1"/>
    <w:rsid w:val="007C7B6E"/>
    <w:rsid w:val="007E75FE"/>
    <w:rsid w:val="007F1277"/>
    <w:rsid w:val="0081280B"/>
    <w:rsid w:val="008159A9"/>
    <w:rsid w:val="008265EE"/>
    <w:rsid w:val="00831205"/>
    <w:rsid w:val="00850DDF"/>
    <w:rsid w:val="008649D6"/>
    <w:rsid w:val="00865093"/>
    <w:rsid w:val="00896B41"/>
    <w:rsid w:val="008A3D94"/>
    <w:rsid w:val="008B4B7B"/>
    <w:rsid w:val="008C3204"/>
    <w:rsid w:val="008F2D27"/>
    <w:rsid w:val="009027B1"/>
    <w:rsid w:val="00912261"/>
    <w:rsid w:val="00921FBC"/>
    <w:rsid w:val="00935649"/>
    <w:rsid w:val="00950A23"/>
    <w:rsid w:val="00951CB0"/>
    <w:rsid w:val="00970E65"/>
    <w:rsid w:val="009715D1"/>
    <w:rsid w:val="009A012E"/>
    <w:rsid w:val="009B60AF"/>
    <w:rsid w:val="009C43AD"/>
    <w:rsid w:val="009D420B"/>
    <w:rsid w:val="00A020E4"/>
    <w:rsid w:val="00A13DE5"/>
    <w:rsid w:val="00A17556"/>
    <w:rsid w:val="00A45B15"/>
    <w:rsid w:val="00A46796"/>
    <w:rsid w:val="00A476EB"/>
    <w:rsid w:val="00A51C67"/>
    <w:rsid w:val="00A7479F"/>
    <w:rsid w:val="00A85BC0"/>
    <w:rsid w:val="00A95FB7"/>
    <w:rsid w:val="00AB5F24"/>
    <w:rsid w:val="00AC075B"/>
    <w:rsid w:val="00AE07E2"/>
    <w:rsid w:val="00B03F3E"/>
    <w:rsid w:val="00B15E75"/>
    <w:rsid w:val="00B271FA"/>
    <w:rsid w:val="00B355D3"/>
    <w:rsid w:val="00B369EC"/>
    <w:rsid w:val="00B535B1"/>
    <w:rsid w:val="00B551AA"/>
    <w:rsid w:val="00B56986"/>
    <w:rsid w:val="00B640D7"/>
    <w:rsid w:val="00B730BC"/>
    <w:rsid w:val="00B813FC"/>
    <w:rsid w:val="00BA2243"/>
    <w:rsid w:val="00BA22A8"/>
    <w:rsid w:val="00BD15DE"/>
    <w:rsid w:val="00BD3674"/>
    <w:rsid w:val="00BE74AA"/>
    <w:rsid w:val="00BF1407"/>
    <w:rsid w:val="00C128AC"/>
    <w:rsid w:val="00C222BE"/>
    <w:rsid w:val="00C23B8D"/>
    <w:rsid w:val="00C716B8"/>
    <w:rsid w:val="00C747FF"/>
    <w:rsid w:val="00C86BAF"/>
    <w:rsid w:val="00C92706"/>
    <w:rsid w:val="00C94F43"/>
    <w:rsid w:val="00CB142E"/>
    <w:rsid w:val="00CD2098"/>
    <w:rsid w:val="00CF3548"/>
    <w:rsid w:val="00D16F68"/>
    <w:rsid w:val="00D2665A"/>
    <w:rsid w:val="00D46404"/>
    <w:rsid w:val="00D614DB"/>
    <w:rsid w:val="00D70DEB"/>
    <w:rsid w:val="00D735EC"/>
    <w:rsid w:val="00D80FEB"/>
    <w:rsid w:val="00DA0784"/>
    <w:rsid w:val="00DD5776"/>
    <w:rsid w:val="00E07E2E"/>
    <w:rsid w:val="00E17334"/>
    <w:rsid w:val="00E20AA8"/>
    <w:rsid w:val="00E45211"/>
    <w:rsid w:val="00E45323"/>
    <w:rsid w:val="00E46798"/>
    <w:rsid w:val="00E82ECF"/>
    <w:rsid w:val="00E94085"/>
    <w:rsid w:val="00EB3442"/>
    <w:rsid w:val="00EB4B09"/>
    <w:rsid w:val="00EB78F1"/>
    <w:rsid w:val="00ED3E47"/>
    <w:rsid w:val="00EF1034"/>
    <w:rsid w:val="00F0046A"/>
    <w:rsid w:val="00F00868"/>
    <w:rsid w:val="00F26728"/>
    <w:rsid w:val="00F35B8E"/>
    <w:rsid w:val="00F43E0F"/>
    <w:rsid w:val="00F83F01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2363E"/>
  <w15:docId w15:val="{FEDD33D2-77A7-410B-AB4B-AE21B33C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19767E"/>
    <w:pPr>
      <w:widowControl w:val="0"/>
      <w:spacing w:line="360" w:lineRule="auto"/>
      <w:jc w:val="both"/>
    </w:pPr>
    <w:rPr>
      <w:rFonts w:ascii="Arial Narrow" w:eastAsiaTheme="minorEastAsia" w:hAnsi="Arial Narrow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760EDC"/>
    <w:pPr>
      <w:keepNext/>
      <w:keepLines/>
      <w:numPr>
        <w:numId w:val="1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60EDC"/>
    <w:pPr>
      <w:keepNext/>
      <w:keepLines/>
      <w:numPr>
        <w:ilvl w:val="1"/>
        <w:numId w:val="1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760EDC"/>
    <w:pPr>
      <w:keepNext/>
      <w:keepLines/>
      <w:numPr>
        <w:ilvl w:val="2"/>
        <w:numId w:val="1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760EDC"/>
    <w:pPr>
      <w:keepNext/>
      <w:keepLines/>
      <w:numPr>
        <w:ilvl w:val="3"/>
        <w:numId w:val="1"/>
      </w:numPr>
      <w:spacing w:beforeLines="35" w:before="35" w:afterLines="35" w:after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760ED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760ED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760EDC"/>
    <w:pPr>
      <w:keepNext/>
      <w:keepLines/>
      <w:numPr>
        <w:ilvl w:val="6"/>
        <w:numId w:val="1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760EDC"/>
    <w:pPr>
      <w:keepNext/>
      <w:keepLines/>
      <w:numPr>
        <w:ilvl w:val="7"/>
        <w:numId w:val="1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760EDC"/>
    <w:pPr>
      <w:keepNext/>
      <w:keepLines/>
      <w:numPr>
        <w:ilvl w:val="8"/>
        <w:numId w:val="1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76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2"/>
    <w:link w:val="a9"/>
    <w:unhideWhenUsed/>
    <w:rsid w:val="0076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2"/>
    <w:rsid w:val="00077ECE"/>
    <w:rPr>
      <w:rFonts w:ascii="宋体"/>
      <w:color w:val="0000FF"/>
      <w:sz w:val="28"/>
    </w:rPr>
  </w:style>
  <w:style w:type="paragraph" w:styleId="TOC1">
    <w:name w:val="toc 1"/>
    <w:basedOn w:val="a2"/>
    <w:next w:val="a2"/>
    <w:autoRedefine/>
    <w:uiPriority w:val="39"/>
    <w:unhideWhenUsed/>
    <w:rsid w:val="00760EDC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760EDC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760EDC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760EDC"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760EDC"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60EDC"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60EDC"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60EDC"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60EDC"/>
    <w:pPr>
      <w:ind w:left="1680"/>
      <w:jc w:val="left"/>
    </w:pPr>
    <w:rPr>
      <w:sz w:val="18"/>
      <w:szCs w:val="18"/>
    </w:rPr>
  </w:style>
  <w:style w:type="character" w:styleId="ab">
    <w:name w:val="Hyperlink"/>
    <w:basedOn w:val="a3"/>
    <w:uiPriority w:val="99"/>
    <w:unhideWhenUsed/>
    <w:rsid w:val="00760EDC"/>
    <w:rPr>
      <w:color w:val="0000FF" w:themeColor="hyperlink"/>
      <w:u w:val="single"/>
    </w:rPr>
  </w:style>
  <w:style w:type="character" w:styleId="ac">
    <w:name w:val="FollowedHyperlink"/>
    <w:rsid w:val="00077ECE"/>
    <w:rPr>
      <w:color w:val="800080"/>
      <w:u w:val="single"/>
    </w:rPr>
  </w:style>
  <w:style w:type="paragraph" w:customStyle="1" w:styleId="Normal0">
    <w:name w:val="Normal0"/>
    <w:rsid w:val="00077ECE"/>
    <w:rPr>
      <w:noProof/>
      <w:lang w:eastAsia="en-US"/>
    </w:rPr>
  </w:style>
  <w:style w:type="table" w:styleId="ad">
    <w:name w:val="Table Grid"/>
    <w:basedOn w:val="a4"/>
    <w:uiPriority w:val="59"/>
    <w:rsid w:val="00760ED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2"/>
    <w:semiHidden/>
    <w:rsid w:val="00077ECE"/>
    <w:pPr>
      <w:shd w:val="clear" w:color="auto" w:fill="000080"/>
    </w:pPr>
  </w:style>
  <w:style w:type="character" w:styleId="af">
    <w:name w:val="page number"/>
    <w:basedOn w:val="a3"/>
    <w:rsid w:val="00760EDC"/>
  </w:style>
  <w:style w:type="paragraph" w:customStyle="1" w:styleId="-1">
    <w:name w:val="质量体系文件-第1章"/>
    <w:basedOn w:val="1"/>
    <w:link w:val="-1Char"/>
    <w:qFormat/>
    <w:rsid w:val="00077ECE"/>
  </w:style>
  <w:style w:type="paragraph" w:styleId="af0">
    <w:name w:val="Date"/>
    <w:basedOn w:val="a2"/>
    <w:next w:val="a2"/>
    <w:link w:val="af1"/>
    <w:rsid w:val="00077ECE"/>
    <w:pPr>
      <w:widowControl/>
    </w:pPr>
    <w:rPr>
      <w:rFonts w:ascii="楷体_GB2312" w:eastAsia="楷体_GB2312"/>
      <w:kern w:val="0"/>
      <w:sz w:val="32"/>
    </w:rPr>
  </w:style>
  <w:style w:type="character" w:customStyle="1" w:styleId="10">
    <w:name w:val="标题 1 字符"/>
    <w:basedOn w:val="a3"/>
    <w:link w:val="1"/>
    <w:uiPriority w:val="9"/>
    <w:rsid w:val="00760EDC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-1Char">
    <w:name w:val="质量体系文件-第1章 Char"/>
    <w:basedOn w:val="10"/>
    <w:link w:val="-1"/>
    <w:rsid w:val="00077ECE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af1">
    <w:name w:val="日期 字符"/>
    <w:link w:val="af0"/>
    <w:rsid w:val="00077ECE"/>
    <w:rPr>
      <w:rFonts w:ascii="楷体_GB2312" w:eastAsia="楷体_GB2312" w:hAnsi="Arial Narrow" w:cstheme="minorBidi"/>
      <w:sz w:val="32"/>
      <w:szCs w:val="22"/>
    </w:rPr>
  </w:style>
  <w:style w:type="paragraph" w:styleId="af2">
    <w:name w:val="Balloon Text"/>
    <w:basedOn w:val="a2"/>
    <w:link w:val="af3"/>
    <w:uiPriority w:val="99"/>
    <w:unhideWhenUsed/>
    <w:rsid w:val="00760EDC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rsid w:val="00760EDC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760EDC"/>
    <w:rPr>
      <w:rFonts w:ascii="Arial Narrow" w:eastAsiaTheme="majorEastAsia" w:hAnsi="Arial Narrow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760EDC"/>
    <w:rPr>
      <w:rFonts w:ascii="Arial" w:eastAsiaTheme="minorEastAsia" w:hAnsi="Arial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760EDC"/>
    <w:rPr>
      <w:rFonts w:ascii="Arial" w:eastAsiaTheme="majorEastAsia" w:hAnsi="Arial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760EDC"/>
    <w:rPr>
      <w:rFonts w:ascii="Arial" w:eastAsiaTheme="minorEastAsia" w:hAnsi="Arial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760EDC"/>
    <w:rPr>
      <w:rFonts w:ascii="Arial" w:eastAsiaTheme="majorEastAsia" w:hAnsi="Arial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760EDC"/>
    <w:rPr>
      <w:rFonts w:ascii="Arial" w:eastAsiaTheme="majorEastAsia" w:hAnsi="Arial" w:cstheme="majorBidi"/>
      <w:kern w:val="2"/>
      <w:sz w:val="24"/>
      <w:szCs w:val="21"/>
    </w:rPr>
  </w:style>
  <w:style w:type="character" w:customStyle="1" w:styleId="20">
    <w:name w:val="标题 2 字符"/>
    <w:basedOn w:val="a3"/>
    <w:link w:val="2"/>
    <w:uiPriority w:val="9"/>
    <w:rsid w:val="00760EDC"/>
    <w:rPr>
      <w:rFonts w:ascii="Arial Narrow" w:eastAsiaTheme="majorEastAsia" w:hAnsi="Arial Narrow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760EDC"/>
    <w:rPr>
      <w:rFonts w:ascii="Arial Narrow" w:eastAsiaTheme="minorEastAsia" w:hAnsi="Arial Narrow" w:cstheme="minorBidi"/>
      <w:b/>
      <w:bCs/>
      <w:kern w:val="2"/>
      <w:sz w:val="28"/>
      <w:szCs w:val="32"/>
    </w:rPr>
  </w:style>
  <w:style w:type="paragraph" w:styleId="af4">
    <w:name w:val="Title"/>
    <w:basedOn w:val="a2"/>
    <w:next w:val="a2"/>
    <w:link w:val="af5"/>
    <w:uiPriority w:val="10"/>
    <w:qFormat/>
    <w:rsid w:val="00760EDC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标题 字符"/>
    <w:basedOn w:val="a3"/>
    <w:link w:val="af4"/>
    <w:uiPriority w:val="10"/>
    <w:rsid w:val="007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6">
    <w:name w:val="Subtitle"/>
    <w:basedOn w:val="a2"/>
    <w:next w:val="a2"/>
    <w:link w:val="af7"/>
    <w:uiPriority w:val="11"/>
    <w:qFormat/>
    <w:rsid w:val="00760EDC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7">
    <w:name w:val="副标题 字符"/>
    <w:basedOn w:val="a3"/>
    <w:link w:val="af6"/>
    <w:uiPriority w:val="11"/>
    <w:rsid w:val="00760E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8">
    <w:name w:val="封面标题"/>
    <w:basedOn w:val="a2"/>
    <w:qFormat/>
    <w:rsid w:val="00760EDC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9">
    <w:name w:val="封面版本号"/>
    <w:basedOn w:val="a2"/>
    <w:qFormat/>
    <w:rsid w:val="00760EDC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a">
    <w:name w:val="封面日期"/>
    <w:basedOn w:val="a2"/>
    <w:qFormat/>
    <w:rsid w:val="00760EDC"/>
    <w:pPr>
      <w:jc w:val="center"/>
    </w:pPr>
    <w:rPr>
      <w:sz w:val="28"/>
    </w:rPr>
  </w:style>
  <w:style w:type="paragraph" w:customStyle="1" w:styleId="afb">
    <w:name w:val="目录标题"/>
    <w:basedOn w:val="a2"/>
    <w:qFormat/>
    <w:rsid w:val="00760EDC"/>
    <w:pPr>
      <w:jc w:val="center"/>
    </w:pPr>
    <w:rPr>
      <w:b/>
      <w:sz w:val="32"/>
    </w:rPr>
  </w:style>
  <w:style w:type="character" w:customStyle="1" w:styleId="a7">
    <w:name w:val="页眉 字符"/>
    <w:basedOn w:val="a3"/>
    <w:link w:val="a6"/>
    <w:uiPriority w:val="99"/>
    <w:rsid w:val="00760EDC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a9">
    <w:name w:val="页脚 字符"/>
    <w:basedOn w:val="a3"/>
    <w:link w:val="a8"/>
    <w:rsid w:val="00760EDC"/>
    <w:rPr>
      <w:rFonts w:ascii="Arial Narrow" w:eastAsiaTheme="minorEastAsia" w:hAnsi="Arial Narrow" w:cstheme="minorBidi"/>
      <w:kern w:val="2"/>
      <w:sz w:val="18"/>
      <w:szCs w:val="18"/>
    </w:rPr>
  </w:style>
  <w:style w:type="paragraph" w:styleId="afc">
    <w:name w:val="List Paragraph"/>
    <w:basedOn w:val="a2"/>
    <w:link w:val="afd"/>
    <w:uiPriority w:val="34"/>
    <w:qFormat/>
    <w:rsid w:val="00760EDC"/>
    <w:pPr>
      <w:ind w:firstLineChars="200" w:firstLine="420"/>
    </w:pPr>
  </w:style>
  <w:style w:type="paragraph" w:customStyle="1" w:styleId="11">
    <w:name w:val="样式1 1."/>
    <w:basedOn w:val="afc"/>
    <w:link w:val="11Char"/>
    <w:qFormat/>
    <w:rsid w:val="00760EDC"/>
    <w:pPr>
      <w:numPr>
        <w:numId w:val="4"/>
      </w:numPr>
      <w:ind w:left="0" w:firstLineChars="0" w:firstLine="0"/>
    </w:pPr>
  </w:style>
  <w:style w:type="paragraph" w:customStyle="1" w:styleId="21">
    <w:name w:val="样式2 1)"/>
    <w:basedOn w:val="afc"/>
    <w:link w:val="21Char"/>
    <w:qFormat/>
    <w:rsid w:val="00760EDC"/>
    <w:pPr>
      <w:numPr>
        <w:numId w:val="2"/>
      </w:numPr>
      <w:ind w:leftChars="200" w:left="200" w:firstLineChars="0" w:firstLine="0"/>
    </w:pPr>
  </w:style>
  <w:style w:type="character" w:customStyle="1" w:styleId="afd">
    <w:name w:val="列表段落 字符"/>
    <w:basedOn w:val="a3"/>
    <w:link w:val="afc"/>
    <w:uiPriority w:val="34"/>
    <w:rsid w:val="00760EDC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11Char">
    <w:name w:val="样式1 1. Char"/>
    <w:basedOn w:val="afd"/>
    <w:link w:val="11"/>
    <w:rsid w:val="00760EDC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3a">
    <w:name w:val="样式3 a."/>
    <w:basedOn w:val="afc"/>
    <w:link w:val="3aChar"/>
    <w:qFormat/>
    <w:rsid w:val="00760EDC"/>
    <w:pPr>
      <w:numPr>
        <w:numId w:val="3"/>
      </w:numPr>
      <w:ind w:leftChars="400" w:left="400" w:firstLineChars="0" w:firstLine="0"/>
    </w:pPr>
  </w:style>
  <w:style w:type="character" w:customStyle="1" w:styleId="21Char">
    <w:name w:val="样式2 1) Char"/>
    <w:basedOn w:val="afd"/>
    <w:link w:val="21"/>
    <w:rsid w:val="00760EDC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3aChar">
    <w:name w:val="样式3 a. Char"/>
    <w:basedOn w:val="afd"/>
    <w:link w:val="3a"/>
    <w:rsid w:val="00760EDC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a">
    <w:name w:val="样式 实心圆"/>
    <w:basedOn w:val="11"/>
    <w:qFormat/>
    <w:rsid w:val="00760EDC"/>
    <w:pPr>
      <w:numPr>
        <w:numId w:val="5"/>
      </w:numPr>
    </w:pPr>
  </w:style>
  <w:style w:type="paragraph" w:customStyle="1" w:styleId="a0">
    <w:name w:val="样式 热带鱼"/>
    <w:basedOn w:val="21"/>
    <w:qFormat/>
    <w:rsid w:val="00760EDC"/>
    <w:pPr>
      <w:numPr>
        <w:numId w:val="6"/>
      </w:numPr>
    </w:pPr>
  </w:style>
  <w:style w:type="paragraph" w:customStyle="1" w:styleId="a1">
    <w:name w:val="样式 星"/>
    <w:basedOn w:val="21"/>
    <w:qFormat/>
    <w:rsid w:val="00760EDC"/>
    <w:pPr>
      <w:numPr>
        <w:numId w:val="7"/>
      </w:numPr>
    </w:pPr>
  </w:style>
  <w:style w:type="paragraph" w:customStyle="1" w:styleId="afe">
    <w:name w:val="样式 参考文字"/>
    <w:basedOn w:val="a2"/>
    <w:qFormat/>
    <w:rsid w:val="00760EDC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760E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">
    <w:name w:val="文件编号"/>
    <w:basedOn w:val="a2"/>
    <w:link w:val="Char"/>
    <w:qFormat/>
    <w:rsid w:val="00760EDC"/>
    <w:pPr>
      <w:wordWrap w:val="0"/>
      <w:jc w:val="right"/>
    </w:pPr>
    <w:rPr>
      <w:noProof/>
      <w:szCs w:val="21"/>
    </w:rPr>
  </w:style>
  <w:style w:type="paragraph" w:customStyle="1" w:styleId="aff0">
    <w:name w:val="程序文件页眉"/>
    <w:basedOn w:val="a6"/>
    <w:link w:val="Char0"/>
    <w:qFormat/>
    <w:rsid w:val="00760EDC"/>
    <w:pPr>
      <w:pBdr>
        <w:bottom w:val="single" w:sz="4" w:space="1" w:color="auto"/>
      </w:pBdr>
      <w:spacing w:line="240" w:lineRule="auto"/>
      <w:jc w:val="distribute"/>
    </w:pPr>
    <w:rPr>
      <w:sz w:val="21"/>
      <w:szCs w:val="21"/>
    </w:rPr>
  </w:style>
  <w:style w:type="character" w:customStyle="1" w:styleId="Char">
    <w:name w:val="文件编号 Char"/>
    <w:basedOn w:val="a3"/>
    <w:link w:val="aff"/>
    <w:rsid w:val="00760EDC"/>
    <w:rPr>
      <w:rFonts w:ascii="Arial Narrow" w:eastAsiaTheme="minorEastAsia" w:hAnsi="Arial Narrow" w:cstheme="minorBidi"/>
      <w:noProof/>
      <w:kern w:val="2"/>
      <w:sz w:val="24"/>
      <w:szCs w:val="21"/>
    </w:rPr>
  </w:style>
  <w:style w:type="paragraph" w:customStyle="1" w:styleId="aff1">
    <w:name w:val="程序文件页脚"/>
    <w:basedOn w:val="a8"/>
    <w:link w:val="Char1"/>
    <w:qFormat/>
    <w:rsid w:val="00760EDC"/>
    <w:pPr>
      <w:pBdr>
        <w:top w:val="single" w:sz="6" w:space="1" w:color="auto"/>
      </w:pBdr>
      <w:tabs>
        <w:tab w:val="right" w:pos="9360"/>
      </w:tabs>
      <w:ind w:right="53"/>
      <w:jc w:val="distribute"/>
    </w:pPr>
  </w:style>
  <w:style w:type="character" w:customStyle="1" w:styleId="Char0">
    <w:name w:val="程序文件页眉 Char"/>
    <w:basedOn w:val="a7"/>
    <w:link w:val="aff0"/>
    <w:rsid w:val="00760EDC"/>
    <w:rPr>
      <w:rFonts w:ascii="Arial Narrow" w:eastAsiaTheme="minorEastAsia" w:hAnsi="Arial Narrow" w:cstheme="minorBidi"/>
      <w:kern w:val="2"/>
      <w:sz w:val="21"/>
      <w:szCs w:val="21"/>
    </w:rPr>
  </w:style>
  <w:style w:type="character" w:customStyle="1" w:styleId="Char1">
    <w:name w:val="程序文件页脚 Char"/>
    <w:basedOn w:val="a9"/>
    <w:link w:val="aff1"/>
    <w:rsid w:val="00760EDC"/>
    <w:rPr>
      <w:rFonts w:ascii="Arial Narrow" w:eastAsiaTheme="minorEastAsia" w:hAnsi="Arial Narrow" w:cstheme="minorBidi"/>
      <w:kern w:val="2"/>
      <w:sz w:val="18"/>
      <w:szCs w:val="18"/>
    </w:rPr>
  </w:style>
  <w:style w:type="paragraph" w:customStyle="1" w:styleId="aff2">
    <w:name w:val="首行缩进正文"/>
    <w:basedOn w:val="a2"/>
    <w:link w:val="Char2"/>
    <w:qFormat/>
    <w:rsid w:val="00760EDC"/>
    <w:pPr>
      <w:ind w:firstLineChars="200" w:firstLine="480"/>
    </w:pPr>
    <w:rPr>
      <w:szCs w:val="24"/>
    </w:rPr>
  </w:style>
  <w:style w:type="character" w:customStyle="1" w:styleId="Char2">
    <w:name w:val="首行缩进正文 Char"/>
    <w:basedOn w:val="a3"/>
    <w:link w:val="aff2"/>
    <w:rsid w:val="00760EDC"/>
    <w:rPr>
      <w:rFonts w:ascii="Arial Narrow" w:eastAsiaTheme="minorEastAsia" w:hAnsi="Arial Narrow" w:cstheme="minorBidi"/>
      <w:kern w:val="2"/>
      <w:sz w:val="24"/>
      <w:szCs w:val="24"/>
    </w:rPr>
  </w:style>
  <w:style w:type="paragraph" w:styleId="aff3">
    <w:name w:val="Normal Indent"/>
    <w:basedOn w:val="a2"/>
    <w:rsid w:val="0003698E"/>
    <w:pPr>
      <w:spacing w:after="120" w:line="360" w:lineRule="exact"/>
      <w:ind w:firstLine="108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0.0-&#26041;&#24335;&#2010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程序文件模板V20.0-方式二</Template>
  <TotalTime>793</TotalTime>
  <Pages>72</Pages>
  <Words>5554</Words>
  <Characters>31660</Characters>
  <Application>Microsoft Office Word</Application>
  <DocSecurity>0</DocSecurity>
  <Lines>263</Lines>
  <Paragraphs>74</Paragraphs>
  <ScaleCrop>false</ScaleCrop>
  <Company>wonders</Company>
  <LinksUpToDate>false</LinksUpToDate>
  <CharactersWithSpaces>37140</CharactersWithSpaces>
  <SharedDoc>false</SharedDoc>
  <HLinks>
    <vt:vector size="150" baseType="variant"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_Toc391040925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_Toc391040924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_Toc391040923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_Toc391040922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_Toc391040921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_Toc391040920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_Toc391040919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_Toc391040918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_Toc391040917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_Toc391040916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_Toc391040915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_Toc391040914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_Toc391040913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_Toc391040912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_Toc391040911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_Toc391040910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_Toc391040909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_Toc391040908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_Toc391040907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_Toc391040906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_Toc391040905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_Toc391040904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_Toc391040903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_Toc391040902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_Toc391040901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</dc:title>
  <dc:creator>cww</dc:creator>
  <cp:lastModifiedBy>2382508375@qq.com</cp:lastModifiedBy>
  <cp:revision>99</cp:revision>
  <cp:lastPrinted>2004-11-01T07:44:00Z</cp:lastPrinted>
  <dcterms:created xsi:type="dcterms:W3CDTF">2015-06-23T06:21:00Z</dcterms:created>
  <dcterms:modified xsi:type="dcterms:W3CDTF">2018-09-26T06:45:00Z</dcterms:modified>
</cp:coreProperties>
</file>